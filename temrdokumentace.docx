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09B6FC32" w14:textId="77777777">
        <w:trPr>
          <w:trHeight w:hRule="exact" w:val="2835"/>
        </w:trPr>
        <w:tc>
          <w:tcPr>
            <w:tcW w:w="9640" w:type="dxa"/>
            <w:gridSpan w:val="3"/>
          </w:tcPr>
          <w:p w14:paraId="5E2D44D8" w14:textId="77777777" w:rsidR="00F03DA6" w:rsidRDefault="00D56419"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14:anchorId="4ECBDD51" wp14:editId="7DF651BA">
                  <wp:extent cx="3295650" cy="1276350"/>
                  <wp:effectExtent l="0" t="0" r="0" b="0"/>
                  <wp:docPr id="1" name="obrázek 1"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_SSPU_2016_Bar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5650" cy="1276350"/>
                          </a:xfrm>
                          <a:prstGeom prst="rect">
                            <a:avLst/>
                          </a:prstGeom>
                          <a:noFill/>
                          <a:ln>
                            <a:noFill/>
                          </a:ln>
                        </pic:spPr>
                      </pic:pic>
                    </a:graphicData>
                  </a:graphic>
                </wp:inline>
              </w:drawing>
            </w:r>
          </w:p>
        </w:tc>
      </w:tr>
      <w:tr w:rsidR="00F03DA6" w14:paraId="23ACFC22" w14:textId="77777777">
        <w:trPr>
          <w:trHeight w:val="1415"/>
        </w:trPr>
        <w:tc>
          <w:tcPr>
            <w:tcW w:w="9640" w:type="dxa"/>
            <w:gridSpan w:val="3"/>
            <w:vAlign w:val="center"/>
          </w:tcPr>
          <w:p w14:paraId="4BF5C8F4"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2F2B1AB9" w14:textId="77777777" w:rsidR="00C91564" w:rsidRPr="00811BD3" w:rsidRDefault="00D56419">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w:t>
            </w:r>
            <w:r w:rsidR="00C91564" w:rsidRPr="00811BD3">
              <w:rPr>
                <w:rFonts w:ascii="Arial Narrow" w:hAnsi="Arial Narrow" w:cs="Arial Narrow"/>
                <w:b/>
                <w:bCs/>
                <w:sz w:val="36"/>
                <w:szCs w:val="36"/>
              </w:rPr>
              <w:t>okumentace</w:t>
            </w:r>
          </w:p>
        </w:tc>
      </w:tr>
      <w:tr w:rsidR="00C91564" w14:paraId="52A0264E" w14:textId="77777777">
        <w:trPr>
          <w:trHeight w:hRule="exact" w:val="1591"/>
        </w:trPr>
        <w:tc>
          <w:tcPr>
            <w:tcW w:w="9640" w:type="dxa"/>
            <w:gridSpan w:val="3"/>
            <w:vAlign w:val="center"/>
          </w:tcPr>
          <w:p w14:paraId="3E515E6C" w14:textId="77777777" w:rsidR="00FC1F9B" w:rsidRPr="00C91564" w:rsidRDefault="00D56419" w:rsidP="00FC1F9B">
            <w:pPr>
              <w:spacing w:after="0" w:line="240" w:lineRule="auto"/>
              <w:jc w:val="center"/>
              <w:rPr>
                <w:rFonts w:ascii="Arial Narrow" w:hAnsi="Arial Narrow" w:cs="Arial Narrow"/>
                <w:b/>
                <w:bCs/>
                <w:sz w:val="44"/>
                <w:szCs w:val="44"/>
              </w:rPr>
            </w:pPr>
            <w:proofErr w:type="spellStart"/>
            <w:r>
              <w:rPr>
                <w:rFonts w:ascii="Arial Narrow" w:hAnsi="Arial Narrow" w:cs="Arial Narrow"/>
                <w:b/>
                <w:bCs/>
                <w:sz w:val="44"/>
                <w:szCs w:val="44"/>
              </w:rPr>
              <w:t>Arduino</w:t>
            </w:r>
            <w:proofErr w:type="spellEnd"/>
            <w:r>
              <w:rPr>
                <w:rFonts w:ascii="Arial Narrow" w:hAnsi="Arial Narrow" w:cs="Arial Narrow"/>
                <w:b/>
                <w:bCs/>
                <w:sz w:val="44"/>
                <w:szCs w:val="44"/>
              </w:rPr>
              <w:t xml:space="preserve"> 3D </w:t>
            </w:r>
            <w:proofErr w:type="spellStart"/>
            <w:r>
              <w:rPr>
                <w:rFonts w:ascii="Arial Narrow" w:hAnsi="Arial Narrow" w:cs="Arial Narrow"/>
                <w:b/>
                <w:bCs/>
                <w:sz w:val="44"/>
                <w:szCs w:val="44"/>
              </w:rPr>
              <w:t>LedCube</w:t>
            </w:r>
            <w:proofErr w:type="spellEnd"/>
          </w:p>
        </w:tc>
      </w:tr>
      <w:tr w:rsidR="00F03DA6" w14:paraId="10592496" w14:textId="77777777">
        <w:trPr>
          <w:trHeight w:hRule="exact" w:val="567"/>
        </w:trPr>
        <w:tc>
          <w:tcPr>
            <w:tcW w:w="9640" w:type="dxa"/>
            <w:gridSpan w:val="3"/>
          </w:tcPr>
          <w:p w14:paraId="64EA6CB4" w14:textId="77777777" w:rsidR="00F03DA6" w:rsidRPr="00C91564" w:rsidRDefault="00D56419" w:rsidP="00C91564">
            <w:pPr>
              <w:spacing w:after="0" w:line="240" w:lineRule="auto"/>
              <w:jc w:val="center"/>
              <w:rPr>
                <w:rFonts w:ascii="Arial Narrow" w:hAnsi="Arial Narrow" w:cs="Arial Narrow"/>
              </w:rPr>
            </w:pPr>
            <w:r>
              <w:rPr>
                <w:rFonts w:ascii="Arial Narrow" w:hAnsi="Arial Narrow" w:cs="Arial Narrow"/>
                <w:sz w:val="40"/>
                <w:szCs w:val="40"/>
              </w:rPr>
              <w:t>Jakub Temr</w:t>
            </w:r>
          </w:p>
        </w:tc>
      </w:tr>
      <w:bookmarkStart w:id="0" w:name="Text1"/>
      <w:tr w:rsidR="00C91564" w14:paraId="3468F40A" w14:textId="77777777">
        <w:trPr>
          <w:trHeight w:val="4781"/>
        </w:trPr>
        <w:tc>
          <w:tcPr>
            <w:tcW w:w="9640" w:type="dxa"/>
            <w:gridSpan w:val="3"/>
            <w:vAlign w:val="center"/>
          </w:tcPr>
          <w:p w14:paraId="46DD573F" w14:textId="77777777" w:rsidR="00FC1F9B" w:rsidRPr="00E41AE1" w:rsidRDefault="00E41AE1" w:rsidP="00E41AE1">
            <w:pPr>
              <w:spacing w:after="0" w:line="240" w:lineRule="auto"/>
              <w:jc w:val="center"/>
              <w:rPr>
                <w:rFonts w:ascii="Arial Narrow" w:hAnsi="Arial Narrow" w:cs="Arial Narrow"/>
                <w:sz w:val="40"/>
                <w:szCs w:val="40"/>
                <w:lang w:val="en-US"/>
              </w:rPr>
            </w:pPr>
            <w:r>
              <w:rPr>
                <w:rFonts w:ascii="Arial Narrow" w:hAnsi="Arial Narrow" w:cs="Arial Narrow"/>
                <w:sz w:val="40"/>
                <w:szCs w:val="40"/>
              </w:rPr>
              <w:fldChar w:fldCharType="begin">
                <w:ffData>
                  <w:name w:val="Text1"/>
                  <w:enabled/>
                  <w:calcOnExit w:val="0"/>
                  <w:textInput>
                    <w:default w:val="[místo pro vložení obrázku]"/>
                  </w:textInput>
                </w:ffData>
              </w:fldChar>
            </w:r>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[místo pro vložení obrázku]</w:t>
            </w:r>
            <w:r>
              <w:rPr>
                <w:rFonts w:ascii="Arial Narrow" w:hAnsi="Arial Narrow" w:cs="Arial Narrow"/>
                <w:sz w:val="40"/>
                <w:szCs w:val="40"/>
              </w:rPr>
              <w:fldChar w:fldCharType="end"/>
            </w:r>
            <w:bookmarkEnd w:id="0"/>
          </w:p>
        </w:tc>
      </w:tr>
      <w:tr w:rsidR="00F03DA6" w14:paraId="55F0DEF6" w14:textId="77777777" w:rsidTr="005D5EFD">
        <w:trPr>
          <w:trHeight w:hRule="exact" w:val="108"/>
        </w:trPr>
        <w:tc>
          <w:tcPr>
            <w:tcW w:w="3828" w:type="dxa"/>
            <w:gridSpan w:val="2"/>
          </w:tcPr>
          <w:p w14:paraId="3966E98B" w14:textId="77777777" w:rsidR="00F03DA6" w:rsidRDefault="00F03DA6">
            <w:pPr>
              <w:spacing w:after="0" w:line="240" w:lineRule="auto"/>
              <w:rPr>
                <w:rFonts w:ascii="Arial Narrow" w:hAnsi="Arial Narrow" w:cs="Arial Narrow"/>
              </w:rPr>
            </w:pPr>
          </w:p>
        </w:tc>
        <w:tc>
          <w:tcPr>
            <w:tcW w:w="5812" w:type="dxa"/>
          </w:tcPr>
          <w:p w14:paraId="3C1A3F08" w14:textId="77777777" w:rsidR="00F03DA6" w:rsidRDefault="00F03DA6">
            <w:pPr>
              <w:spacing w:after="0" w:line="240" w:lineRule="auto"/>
              <w:rPr>
                <w:rFonts w:ascii="Arial Narrow" w:hAnsi="Arial Narrow" w:cs="Arial Narrow"/>
              </w:rPr>
            </w:pPr>
          </w:p>
        </w:tc>
      </w:tr>
      <w:tr w:rsidR="005D5EFD" w14:paraId="2D216FFA" w14:textId="77777777" w:rsidTr="005D5EFD">
        <w:trPr>
          <w:trHeight w:hRule="exact" w:val="930"/>
        </w:trPr>
        <w:tc>
          <w:tcPr>
            <w:tcW w:w="2410" w:type="dxa"/>
            <w:vAlign w:val="center"/>
          </w:tcPr>
          <w:p w14:paraId="14A66108"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4DE52554"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6AD5F4E9"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1"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1"/>
          </w:p>
        </w:tc>
      </w:tr>
      <w:tr w:rsidR="005D5EFD" w14:paraId="596C8DBF" w14:textId="77777777" w:rsidTr="005D5EFD">
        <w:trPr>
          <w:trHeight w:hRule="exact" w:val="930"/>
        </w:trPr>
        <w:tc>
          <w:tcPr>
            <w:tcW w:w="2410" w:type="dxa"/>
            <w:vAlign w:val="center"/>
          </w:tcPr>
          <w:p w14:paraId="76D1A1DC"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633B5F2B"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7BEE456"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714AB0C6" w14:textId="77777777"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w:t>
            </w:r>
            <w:r w:rsidR="00D12AB2">
              <w:rPr>
                <w:rFonts w:ascii="Arial Narrow" w:hAnsi="Arial Narrow" w:cs="Arial Narrow"/>
                <w:sz w:val="28"/>
                <w:szCs w:val="28"/>
              </w:rPr>
              <w:t>6</w:t>
            </w:r>
            <w:r>
              <w:rPr>
                <w:rFonts w:ascii="Arial Narrow" w:hAnsi="Arial Narrow" w:cs="Arial Narrow"/>
                <w:sz w:val="28"/>
                <w:szCs w:val="28"/>
              </w:rPr>
              <w:t>/201</w:t>
            </w:r>
            <w:r w:rsidR="00D12AB2">
              <w:rPr>
                <w:rFonts w:ascii="Arial Narrow" w:hAnsi="Arial Narrow" w:cs="Arial Narrow"/>
                <w:sz w:val="28"/>
                <w:szCs w:val="28"/>
              </w:rPr>
              <w:t>7</w:t>
            </w:r>
          </w:p>
        </w:tc>
      </w:tr>
    </w:tbl>
    <w:p w14:paraId="3486AEEE" w14:textId="77777777" w:rsidR="00F03DA6" w:rsidRDefault="00F03DA6">
      <w:pPr>
        <w:sectPr w:rsidR="00F03DA6">
          <w:footerReference w:type="default" r:id="rId9"/>
          <w:headerReference w:type="first" r:id="rId10"/>
          <w:pgSz w:w="11907" w:h="16840" w:code="9"/>
          <w:pgMar w:top="1134" w:right="851" w:bottom="851" w:left="1418" w:header="709" w:footer="709" w:gutter="0"/>
          <w:pgNumType w:start="1"/>
          <w:cols w:space="708"/>
          <w:titlePg/>
        </w:sectPr>
      </w:pPr>
    </w:p>
    <w:p w14:paraId="2DF1B26F" w14:textId="77777777" w:rsidR="00E15FA1" w:rsidRPr="00D967BB" w:rsidRDefault="00896E56" w:rsidP="00D967BB">
      <w:pPr>
        <w:pStyle w:val="Nadpis4"/>
      </w:pPr>
      <w:r>
        <w:lastRenderedPageBreak/>
        <w:br w:type="page"/>
      </w:r>
      <w:bookmarkStart w:id="2" w:name="_Toc502214986"/>
      <w:r w:rsidR="00D967BB" w:rsidRPr="00D967BB">
        <w:lastRenderedPageBreak/>
        <w:t>Poděkování</w:t>
      </w:r>
      <w:bookmarkEnd w:id="2"/>
    </w:p>
    <w:p w14:paraId="2C571B3A" w14:textId="77777777" w:rsidR="004A12E0" w:rsidRPr="00D56419" w:rsidRDefault="004A12E0" w:rsidP="006C2C63">
      <w:pPr>
        <w:numPr>
          <w:ilvl w:val="0"/>
          <w:numId w:val="38"/>
        </w:numPr>
        <w:rPr>
          <w:rStyle w:val="Pokec"/>
          <w:i/>
          <w:color w:val="auto"/>
        </w:rPr>
      </w:pPr>
      <w:r w:rsidRPr="00E15FA1">
        <w:rPr>
          <w:i/>
        </w:rPr>
        <w:t>p</w:t>
      </w:r>
      <w:r w:rsidR="00E15FA1" w:rsidRPr="00E15FA1">
        <w:rPr>
          <w:rStyle w:val="Pokec"/>
          <w:i/>
          <w:color w:val="auto"/>
        </w:rPr>
        <w:t>oděkování</w:t>
      </w:r>
      <w:r w:rsidRPr="00E15FA1">
        <w:rPr>
          <w:rStyle w:val="Pokec"/>
          <w:i/>
          <w:color w:val="auto"/>
        </w:rPr>
        <w:t xml:space="preserve"> </w:t>
      </w:r>
      <w:r w:rsidR="00B97E74">
        <w:rPr>
          <w:rStyle w:val="Pokec"/>
          <w:i/>
          <w:color w:val="auto"/>
        </w:rPr>
        <w:t>(například vedoucímu práce).</w:t>
      </w:r>
    </w:p>
    <w:p w14:paraId="24BC3DD0" w14:textId="77777777" w:rsidR="004A12E0" w:rsidRPr="00D56419" w:rsidRDefault="008B6730" w:rsidP="00320CEC">
      <w:pPr>
        <w:spacing w:before="8520"/>
        <w:jc w:val="left"/>
        <w:rPr>
          <w:rStyle w:val="Pokec"/>
          <w:color w:val="auto"/>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14:paraId="649C21D0" w14:textId="77777777" w:rsidR="00320CEC" w:rsidRPr="00D56419"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14:paraId="54CA0CD1" w14:textId="77777777" w:rsidR="008B6730" w:rsidRPr="00D56419" w:rsidRDefault="008B6730" w:rsidP="008B6730">
      <w:pPr>
        <w:spacing w:before="120"/>
        <w:jc w:val="left"/>
        <w:rPr>
          <w:rStyle w:val="Pokec"/>
          <w:color w:val="auto"/>
        </w:rPr>
      </w:pPr>
      <w:r>
        <w:rPr>
          <w:rStyle w:val="Pokec"/>
          <w:color w:val="auto"/>
        </w:rPr>
        <w:t xml:space="preserve">V Opavě </w:t>
      </w:r>
      <w:r>
        <w:rPr>
          <w:rStyle w:val="Pokec"/>
          <w:color w:val="auto"/>
        </w:rPr>
        <w:tab/>
        <w:t>31. 12. 201</w:t>
      </w:r>
      <w:r w:rsidR="00D12AB2">
        <w:rPr>
          <w:rStyle w:val="Pokec"/>
          <w:color w:val="auto"/>
        </w:rPr>
        <w:t>6</w:t>
      </w:r>
    </w:p>
    <w:p w14:paraId="665A891D" w14:textId="77777777"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14:paraId="3A4AF98C" w14:textId="77777777" w:rsidR="00F03DA6" w:rsidRPr="005F3335" w:rsidRDefault="00896E56" w:rsidP="005F3335">
      <w:pPr>
        <w:rPr>
          <w:b/>
          <w:sz w:val="28"/>
          <w:szCs w:val="28"/>
        </w:rPr>
      </w:pPr>
      <w:bookmarkStart w:id="3" w:name="_Toc37577728"/>
      <w:r>
        <w:rPr>
          <w:b/>
          <w:sz w:val="28"/>
          <w:szCs w:val="28"/>
        </w:rPr>
        <w:br w:type="page"/>
      </w:r>
      <w:r w:rsidR="00F03DA6" w:rsidRPr="005F3335">
        <w:rPr>
          <w:b/>
          <w:sz w:val="28"/>
          <w:szCs w:val="28"/>
        </w:rPr>
        <w:lastRenderedPageBreak/>
        <w:t>A</w:t>
      </w:r>
      <w:bookmarkEnd w:id="3"/>
      <w:r w:rsidR="00D12AB2">
        <w:rPr>
          <w:b/>
          <w:sz w:val="28"/>
          <w:szCs w:val="28"/>
        </w:rPr>
        <w:t>NOTACE</w:t>
      </w:r>
    </w:p>
    <w:p w14:paraId="69544BCB" w14:textId="77777777" w:rsidR="00F03DA6" w:rsidRDefault="00D433EA">
      <w:r>
        <w:t xml:space="preserve">- </w:t>
      </w:r>
      <w:r w:rsidR="00F03DA6">
        <w:t>česky</w:t>
      </w:r>
    </w:p>
    <w:p w14:paraId="61ECA614" w14:textId="77777777" w:rsidR="00D433EA" w:rsidRDefault="00D433EA">
      <w:r>
        <w:t>- slouží jako pomoc čtenáři rychle se zorientovat v dané práci.</w:t>
      </w:r>
    </w:p>
    <w:p w14:paraId="4EAC265B" w14:textId="77777777" w:rsidR="00D433EA" w:rsidRPr="008471FB" w:rsidRDefault="00D433EA" w:rsidP="00896E56">
      <w:pPr>
        <w:autoSpaceDE w:val="0"/>
        <w:autoSpaceDN w:val="0"/>
        <w:adjustRightInd w:val="0"/>
        <w:spacing w:after="0" w:line="240" w:lineRule="auto"/>
        <w:rPr>
          <w:i/>
        </w:rPr>
      </w:pPr>
      <w:r w:rsidRPr="008471FB">
        <w:rPr>
          <w:rFonts w:ascii="Calibri" w:hAnsi="Calibri" w:cs="Calibri"/>
        </w:rPr>
        <w:t xml:space="preserve">- </w:t>
      </w:r>
      <w:r w:rsidR="00896E56" w:rsidRPr="008471FB">
        <w:rPr>
          <w:i/>
        </w:rPr>
        <w:t>„</w:t>
      </w:r>
      <w:r w:rsidRPr="008471FB">
        <w:rPr>
          <w:i/>
        </w:rPr>
        <w:t>Redukovaný text, který charakterizuje obsah dokumentu bez rozlišování autorství abst</w:t>
      </w:r>
      <w:r w:rsidR="00A07699" w:rsidRPr="008471FB">
        <w:rPr>
          <w:i/>
        </w:rPr>
        <w:t>r</w:t>
      </w:r>
      <w:r w:rsidRPr="008471FB">
        <w:rPr>
          <w:i/>
        </w:rPr>
        <w:t>aktu,</w:t>
      </w:r>
      <w:r w:rsidR="00896E56" w:rsidRPr="008471FB">
        <w:rPr>
          <w:i/>
        </w:rPr>
        <w:t xml:space="preserve"> </w:t>
      </w:r>
      <w:r w:rsidRPr="008471FB">
        <w:rPr>
          <w:i/>
        </w:rPr>
        <w:t>bez doplňkových informací, bez vlastní interpretace a hodnocení dokumentu (tj. nikoliv "v práci velmi dobře hod</w:t>
      </w:r>
      <w:r w:rsidR="00614852" w:rsidRPr="008471FB">
        <w:rPr>
          <w:i/>
        </w:rPr>
        <w:t xml:space="preserve">notím podle mne zajímavý </w:t>
      </w:r>
      <w:proofErr w:type="gramStart"/>
      <w:r w:rsidR="00614852" w:rsidRPr="008471FB">
        <w:rPr>
          <w:i/>
        </w:rPr>
        <w:t>systém</w:t>
      </w:r>
      <w:r w:rsidRPr="008471FB">
        <w:rPr>
          <w:i/>
        </w:rPr>
        <w:t>...", ale</w:t>
      </w:r>
      <w:proofErr w:type="gramEnd"/>
      <w:r w:rsidRPr="008471FB">
        <w:rPr>
          <w:i/>
        </w:rPr>
        <w:t xml:space="preserve"> "práce hodnotí systém..."). Základními vlastnostmi </w:t>
      </w:r>
      <w:r w:rsidR="00D12AB2">
        <w:rPr>
          <w:i/>
        </w:rPr>
        <w:t>anotace</w:t>
      </w:r>
      <w:r w:rsidRPr="008471FB">
        <w:rPr>
          <w:i/>
        </w:rPr>
        <w:t xml:space="preserve"> jsou výstižnost, přehlednost, jasnost, stručnost,</w:t>
      </w:r>
      <w:r w:rsidR="00896E56" w:rsidRPr="008471FB">
        <w:rPr>
          <w:i/>
        </w:rPr>
        <w:t xml:space="preserve"> </w:t>
      </w:r>
      <w:r w:rsidRPr="008471FB">
        <w:rPr>
          <w:i/>
        </w:rPr>
        <w:t>přesnost, obj</w:t>
      </w:r>
      <w:r w:rsidR="00614852" w:rsidRPr="008471FB">
        <w:rPr>
          <w:i/>
        </w:rPr>
        <w:t>ektivnost a čtivost. A</w:t>
      </w:r>
      <w:r w:rsidR="00D12AB2">
        <w:rPr>
          <w:i/>
        </w:rPr>
        <w:t>notace</w:t>
      </w:r>
      <w:r w:rsidR="00614852" w:rsidRPr="008471FB">
        <w:rPr>
          <w:i/>
        </w:rPr>
        <w:t xml:space="preserve"> je formulován</w:t>
      </w:r>
      <w:r w:rsidR="00D12AB2">
        <w:rPr>
          <w:i/>
        </w:rPr>
        <w:t>a</w:t>
      </w:r>
      <w:r w:rsidR="00614852" w:rsidRPr="008471FB">
        <w:rPr>
          <w:i/>
        </w:rPr>
        <w:t xml:space="preserve"> </w:t>
      </w:r>
      <w:r w:rsidRPr="008471FB">
        <w:rPr>
          <w:i/>
        </w:rPr>
        <w:t>v přirozeném jazyce – obvyk</w:t>
      </w:r>
      <w:r w:rsidR="00614852" w:rsidRPr="008471FB">
        <w:rPr>
          <w:i/>
        </w:rPr>
        <w:t>le ve větách</w:t>
      </w:r>
      <w:r w:rsidRPr="008471FB">
        <w:rPr>
          <w:i/>
        </w:rPr>
        <w:t>. A</w:t>
      </w:r>
      <w:r w:rsidR="00D12AB2">
        <w:rPr>
          <w:i/>
        </w:rPr>
        <w:t>notace</w:t>
      </w:r>
      <w:r w:rsidRPr="008471FB">
        <w:rPr>
          <w:i/>
        </w:rPr>
        <w:t xml:space="preserve"> může používat textových formulací z referovaného dokumentu, ale jako celek je formulován nově.</w:t>
      </w:r>
      <w:r w:rsidR="00896E56" w:rsidRPr="008471FB">
        <w:rPr>
          <w:i/>
        </w:rPr>
        <w:t>“</w:t>
      </w:r>
    </w:p>
    <w:p w14:paraId="3D4849C6" w14:textId="77777777" w:rsidR="00D433EA" w:rsidRPr="008471FB" w:rsidRDefault="00D433EA" w:rsidP="00D433EA">
      <w:pPr>
        <w:autoSpaceDE w:val="0"/>
        <w:autoSpaceDN w:val="0"/>
        <w:adjustRightInd w:val="0"/>
        <w:spacing w:after="0" w:line="240" w:lineRule="auto"/>
        <w:rPr>
          <w:rFonts w:ascii="Calibri" w:hAnsi="Calibri" w:cs="Calibri"/>
        </w:rPr>
      </w:pPr>
    </w:p>
    <w:p w14:paraId="19430D2B" w14:textId="77777777" w:rsidR="00D433EA" w:rsidRDefault="00D433EA">
      <w:r>
        <w:t>- délka cca 100 – 250 slov</w:t>
      </w:r>
    </w:p>
    <w:p w14:paraId="3C5CF51A" w14:textId="77777777" w:rsidR="00F03DA6" w:rsidRDefault="00F03DA6">
      <w:pPr>
        <w:rPr>
          <w:rStyle w:val="Pokec"/>
        </w:rPr>
      </w:pPr>
    </w:p>
    <w:p w14:paraId="5533AF0D" w14:textId="77777777" w:rsidR="00F03DA6" w:rsidRDefault="00F03DA6"/>
    <w:p w14:paraId="3ACF5FF0" w14:textId="77777777" w:rsidR="005F3335" w:rsidRDefault="005F3335"/>
    <w:p w14:paraId="40A04857" w14:textId="77777777" w:rsidR="00F03DA6" w:rsidRDefault="00F03DA6"/>
    <w:p w14:paraId="6003F663" w14:textId="77777777" w:rsidR="00294C06" w:rsidRPr="00D56419" w:rsidRDefault="00294C06" w:rsidP="004A12E0">
      <w:pPr>
        <w:tabs>
          <w:tab w:val="left" w:pos="7088"/>
        </w:tabs>
        <w:rPr>
          <w:rStyle w:val="Pokec"/>
          <w:color w:val="auto"/>
        </w:rPr>
      </w:pPr>
    </w:p>
    <w:p w14:paraId="13102A6E" w14:textId="77777777" w:rsidR="00294C06" w:rsidRDefault="00294C06"/>
    <w:p w14:paraId="6E38781A" w14:textId="77777777" w:rsidR="00F03DA6" w:rsidRDefault="00F03DA6">
      <w:pPr>
        <w:pStyle w:val="Nadpis-Obsah"/>
        <w:pageBreakBefore/>
      </w:pPr>
      <w:bookmarkStart w:id="4" w:name="_Toc37577729"/>
      <w:bookmarkStart w:id="5" w:name="_Toc88120440"/>
      <w:bookmarkStart w:id="6" w:name="_Toc88120677"/>
      <w:bookmarkStart w:id="7" w:name="_Toc88120889"/>
      <w:bookmarkStart w:id="8" w:name="_Toc88120993"/>
      <w:bookmarkStart w:id="9" w:name="_Toc88121036"/>
      <w:bookmarkStart w:id="10" w:name="_Toc88121173"/>
      <w:bookmarkStart w:id="11" w:name="_Toc88121547"/>
      <w:bookmarkStart w:id="12" w:name="_Toc88121604"/>
      <w:bookmarkStart w:id="13" w:name="_Toc88121742"/>
      <w:bookmarkStart w:id="14" w:name="_Toc88122008"/>
      <w:bookmarkStart w:id="15" w:name="_Toc88124611"/>
      <w:bookmarkStart w:id="16" w:name="_Toc88124648"/>
      <w:bookmarkStart w:id="17" w:name="_Toc88124798"/>
      <w:bookmarkStart w:id="18" w:name="_Toc88125781"/>
      <w:bookmarkStart w:id="19" w:name="_Toc88126301"/>
      <w:bookmarkStart w:id="20" w:name="_Toc88126452"/>
      <w:bookmarkStart w:id="21" w:name="_Toc88126519"/>
      <w:bookmarkStart w:id="22" w:name="_Toc88126548"/>
      <w:bookmarkStart w:id="23" w:name="_Toc88126764"/>
      <w:bookmarkStart w:id="24" w:name="_Toc88126854"/>
      <w:bookmarkStart w:id="25" w:name="_Toc88127095"/>
      <w:bookmarkStart w:id="26" w:name="_Toc88127138"/>
      <w:bookmarkStart w:id="27" w:name="_Toc88128503"/>
      <w:bookmarkStart w:id="28" w:name="_Toc107634140"/>
      <w:bookmarkStart w:id="29" w:name="_Toc107635157"/>
      <w:r>
        <w:lastRenderedPageBreak/>
        <w:t>OBSAH</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07647BDA" w14:textId="77777777" w:rsidR="00BB2554" w:rsidRDefault="00F03DA6">
      <w:pPr>
        <w:pStyle w:val="Obsah5"/>
        <w:rPr>
          <w:rFonts w:asciiTheme="minorHAnsi" w:eastAsiaTheme="minorEastAsia" w:hAnsiTheme="minorHAnsi" w:cstheme="minorBidi"/>
          <w:noProof/>
          <w:sz w:val="22"/>
          <w:szCs w:val="22"/>
        </w:rPr>
      </w:pPr>
      <w:r w:rsidRPr="00E9780B">
        <w:rPr>
          <w:b/>
        </w:rPr>
        <w:fldChar w:fldCharType="begin"/>
      </w:r>
      <w:r w:rsidRPr="00E9780B">
        <w:instrText xml:space="preserve"> TOC \h \z \t "Nadpis 1;2;Nadpis 2;3;Nadpis 3;4;Nadpis 4;5;Nadpis;2;Část;1" </w:instrText>
      </w:r>
      <w:r w:rsidRPr="00E9780B">
        <w:rPr>
          <w:b/>
        </w:rPr>
        <w:fldChar w:fldCharType="separate"/>
      </w:r>
      <w:hyperlink w:anchor="_Toc502214986" w:history="1">
        <w:r w:rsidR="00BB2554" w:rsidRPr="0079126B">
          <w:rPr>
            <w:rStyle w:val="Hypertextovodkaz"/>
            <w:noProof/>
          </w:rPr>
          <w:t>Poděkování</w:t>
        </w:r>
        <w:r w:rsidR="00BB2554">
          <w:rPr>
            <w:noProof/>
            <w:webHidden/>
          </w:rPr>
          <w:tab/>
        </w:r>
        <w:r w:rsidR="00BB2554">
          <w:rPr>
            <w:noProof/>
            <w:webHidden/>
          </w:rPr>
          <w:fldChar w:fldCharType="begin"/>
        </w:r>
        <w:r w:rsidR="00BB2554">
          <w:rPr>
            <w:noProof/>
            <w:webHidden/>
          </w:rPr>
          <w:instrText xml:space="preserve"> PAGEREF _Toc502214986 \h </w:instrText>
        </w:r>
        <w:r w:rsidR="00BB2554">
          <w:rPr>
            <w:noProof/>
            <w:webHidden/>
          </w:rPr>
        </w:r>
        <w:r w:rsidR="00BB2554">
          <w:rPr>
            <w:noProof/>
            <w:webHidden/>
          </w:rPr>
          <w:fldChar w:fldCharType="separate"/>
        </w:r>
        <w:r w:rsidR="00BB2554">
          <w:rPr>
            <w:noProof/>
            <w:webHidden/>
          </w:rPr>
          <w:t>2</w:t>
        </w:r>
        <w:r w:rsidR="00BB2554">
          <w:rPr>
            <w:noProof/>
            <w:webHidden/>
          </w:rPr>
          <w:fldChar w:fldCharType="end"/>
        </w:r>
      </w:hyperlink>
    </w:p>
    <w:p w14:paraId="34F01E28" w14:textId="77777777" w:rsidR="00BB2554" w:rsidRDefault="00571734">
      <w:pPr>
        <w:pStyle w:val="Obsah2"/>
        <w:rPr>
          <w:rFonts w:asciiTheme="minorHAnsi" w:eastAsiaTheme="minorEastAsia" w:hAnsiTheme="minorHAnsi" w:cstheme="minorBidi"/>
          <w:b w:val="0"/>
          <w:caps w:val="0"/>
          <w:sz w:val="22"/>
          <w:szCs w:val="22"/>
        </w:rPr>
      </w:pPr>
      <w:hyperlink w:anchor="_Toc502214987" w:history="1">
        <w:r w:rsidR="00BB2554" w:rsidRPr="0079126B">
          <w:rPr>
            <w:rStyle w:val="Hypertextovodkaz"/>
          </w:rPr>
          <w:t>Úvod</w:t>
        </w:r>
        <w:r w:rsidR="00BB2554">
          <w:rPr>
            <w:webHidden/>
          </w:rPr>
          <w:tab/>
        </w:r>
        <w:r w:rsidR="00BB2554">
          <w:rPr>
            <w:webHidden/>
          </w:rPr>
          <w:fldChar w:fldCharType="begin"/>
        </w:r>
        <w:r w:rsidR="00BB2554">
          <w:rPr>
            <w:webHidden/>
          </w:rPr>
          <w:instrText xml:space="preserve"> PAGEREF _Toc502214987 \h </w:instrText>
        </w:r>
        <w:r w:rsidR="00BB2554">
          <w:rPr>
            <w:webHidden/>
          </w:rPr>
        </w:r>
        <w:r w:rsidR="00BB2554">
          <w:rPr>
            <w:webHidden/>
          </w:rPr>
          <w:fldChar w:fldCharType="separate"/>
        </w:r>
        <w:r w:rsidR="00BB2554">
          <w:rPr>
            <w:webHidden/>
          </w:rPr>
          <w:t>5</w:t>
        </w:r>
        <w:r w:rsidR="00BB2554">
          <w:rPr>
            <w:webHidden/>
          </w:rPr>
          <w:fldChar w:fldCharType="end"/>
        </w:r>
      </w:hyperlink>
    </w:p>
    <w:p w14:paraId="7AC1B4B4" w14:textId="77777777" w:rsidR="00BB2554" w:rsidRDefault="00571734">
      <w:pPr>
        <w:pStyle w:val="Obsah2"/>
        <w:rPr>
          <w:rFonts w:asciiTheme="minorHAnsi" w:eastAsiaTheme="minorEastAsia" w:hAnsiTheme="minorHAnsi" w:cstheme="minorBidi"/>
          <w:b w:val="0"/>
          <w:caps w:val="0"/>
          <w:sz w:val="22"/>
          <w:szCs w:val="22"/>
        </w:rPr>
      </w:pPr>
      <w:hyperlink w:anchor="_Toc502214988" w:history="1">
        <w:r w:rsidR="00BB2554" w:rsidRPr="0079126B">
          <w:rPr>
            <w:rStyle w:val="Hypertextovodkaz"/>
          </w:rPr>
          <w:t>1</w:t>
        </w:r>
        <w:r w:rsidR="00BB2554">
          <w:rPr>
            <w:rFonts w:asciiTheme="minorHAnsi" w:eastAsiaTheme="minorEastAsia" w:hAnsiTheme="minorHAnsi" w:cstheme="minorBidi"/>
            <w:b w:val="0"/>
            <w:caps w:val="0"/>
            <w:sz w:val="22"/>
            <w:szCs w:val="22"/>
          </w:rPr>
          <w:tab/>
        </w:r>
        <w:r w:rsidR="00BB2554" w:rsidRPr="0079126B">
          <w:rPr>
            <w:rStyle w:val="Hypertextovodkaz"/>
          </w:rPr>
          <w:t>Teoretická a metodická východiska</w:t>
        </w:r>
        <w:r w:rsidR="00BB2554">
          <w:rPr>
            <w:webHidden/>
          </w:rPr>
          <w:tab/>
        </w:r>
        <w:r w:rsidR="00BB2554">
          <w:rPr>
            <w:webHidden/>
          </w:rPr>
          <w:fldChar w:fldCharType="begin"/>
        </w:r>
        <w:r w:rsidR="00BB2554">
          <w:rPr>
            <w:webHidden/>
          </w:rPr>
          <w:instrText xml:space="preserve"> PAGEREF _Toc502214988 \h </w:instrText>
        </w:r>
        <w:r w:rsidR="00BB2554">
          <w:rPr>
            <w:webHidden/>
          </w:rPr>
        </w:r>
        <w:r w:rsidR="00BB2554">
          <w:rPr>
            <w:webHidden/>
          </w:rPr>
          <w:fldChar w:fldCharType="separate"/>
        </w:r>
        <w:r w:rsidR="00BB2554">
          <w:rPr>
            <w:webHidden/>
          </w:rPr>
          <w:t>6</w:t>
        </w:r>
        <w:r w:rsidR="00BB2554">
          <w:rPr>
            <w:webHidden/>
          </w:rPr>
          <w:fldChar w:fldCharType="end"/>
        </w:r>
      </w:hyperlink>
    </w:p>
    <w:p w14:paraId="743E44DD" w14:textId="77777777" w:rsidR="00BB2554" w:rsidRDefault="00571734">
      <w:pPr>
        <w:pStyle w:val="Obsah2"/>
        <w:rPr>
          <w:rFonts w:asciiTheme="minorHAnsi" w:eastAsiaTheme="minorEastAsia" w:hAnsiTheme="minorHAnsi" w:cstheme="minorBidi"/>
          <w:b w:val="0"/>
          <w:caps w:val="0"/>
          <w:sz w:val="22"/>
          <w:szCs w:val="22"/>
        </w:rPr>
      </w:pPr>
      <w:hyperlink w:anchor="_Toc502214989" w:history="1">
        <w:r w:rsidR="00BB2554" w:rsidRPr="0079126B">
          <w:rPr>
            <w:rStyle w:val="Hypertextovodkaz"/>
          </w:rPr>
          <w:t>2</w:t>
        </w:r>
        <w:r w:rsidR="00BB2554">
          <w:rPr>
            <w:rFonts w:asciiTheme="minorHAnsi" w:eastAsiaTheme="minorEastAsia" w:hAnsiTheme="minorHAnsi" w:cstheme="minorBidi"/>
            <w:b w:val="0"/>
            <w:caps w:val="0"/>
            <w:sz w:val="22"/>
            <w:szCs w:val="22"/>
          </w:rPr>
          <w:tab/>
        </w:r>
        <w:r w:rsidR="00BB2554" w:rsidRPr="0079126B">
          <w:rPr>
            <w:rStyle w:val="Hypertextovodkaz"/>
          </w:rPr>
          <w:t>Využité technologie</w:t>
        </w:r>
        <w:r w:rsidR="00BB2554">
          <w:rPr>
            <w:webHidden/>
          </w:rPr>
          <w:tab/>
        </w:r>
        <w:r w:rsidR="00BB2554">
          <w:rPr>
            <w:webHidden/>
          </w:rPr>
          <w:fldChar w:fldCharType="begin"/>
        </w:r>
        <w:r w:rsidR="00BB2554">
          <w:rPr>
            <w:webHidden/>
          </w:rPr>
          <w:instrText xml:space="preserve"> PAGEREF _Toc502214989 \h </w:instrText>
        </w:r>
        <w:r w:rsidR="00BB2554">
          <w:rPr>
            <w:webHidden/>
          </w:rPr>
        </w:r>
        <w:r w:rsidR="00BB2554">
          <w:rPr>
            <w:webHidden/>
          </w:rPr>
          <w:fldChar w:fldCharType="separate"/>
        </w:r>
        <w:r w:rsidR="00BB2554">
          <w:rPr>
            <w:webHidden/>
          </w:rPr>
          <w:t>8</w:t>
        </w:r>
        <w:r w:rsidR="00BB2554">
          <w:rPr>
            <w:webHidden/>
          </w:rPr>
          <w:fldChar w:fldCharType="end"/>
        </w:r>
      </w:hyperlink>
    </w:p>
    <w:p w14:paraId="13E4CCA5" w14:textId="77777777" w:rsidR="00BB2554" w:rsidRDefault="00571734">
      <w:pPr>
        <w:pStyle w:val="Obsah3"/>
        <w:rPr>
          <w:rFonts w:asciiTheme="minorHAnsi" w:eastAsiaTheme="minorEastAsia" w:hAnsiTheme="minorHAnsi" w:cstheme="minorBidi"/>
          <w:smallCaps w:val="0"/>
          <w:sz w:val="22"/>
          <w:szCs w:val="22"/>
        </w:rPr>
      </w:pPr>
      <w:hyperlink w:anchor="_Toc502214990" w:history="1">
        <w:r w:rsidR="00BB2554" w:rsidRPr="0079126B">
          <w:rPr>
            <w:rStyle w:val="Hypertextovodkaz"/>
          </w:rPr>
          <w:t>1.</w:t>
        </w:r>
        <w:r w:rsidR="00BB2554">
          <w:rPr>
            <w:rFonts w:asciiTheme="minorHAnsi" w:eastAsiaTheme="minorEastAsia" w:hAnsiTheme="minorHAnsi" w:cstheme="minorBidi"/>
            <w:smallCaps w:val="0"/>
            <w:sz w:val="22"/>
            <w:szCs w:val="22"/>
          </w:rPr>
          <w:tab/>
        </w:r>
        <w:r w:rsidR="00BB2554" w:rsidRPr="0079126B">
          <w:rPr>
            <w:rStyle w:val="Hypertextovodkaz"/>
          </w:rPr>
          <w:t>Vývojová deska</w:t>
        </w:r>
        <w:r w:rsidR="00BB2554">
          <w:rPr>
            <w:webHidden/>
          </w:rPr>
          <w:tab/>
        </w:r>
        <w:r w:rsidR="00BB2554">
          <w:rPr>
            <w:webHidden/>
          </w:rPr>
          <w:fldChar w:fldCharType="begin"/>
        </w:r>
        <w:r w:rsidR="00BB2554">
          <w:rPr>
            <w:webHidden/>
          </w:rPr>
          <w:instrText xml:space="preserve"> PAGEREF _Toc502214990 \h </w:instrText>
        </w:r>
        <w:r w:rsidR="00BB2554">
          <w:rPr>
            <w:webHidden/>
          </w:rPr>
        </w:r>
        <w:r w:rsidR="00BB2554">
          <w:rPr>
            <w:webHidden/>
          </w:rPr>
          <w:fldChar w:fldCharType="separate"/>
        </w:r>
        <w:r w:rsidR="00BB2554">
          <w:rPr>
            <w:webHidden/>
          </w:rPr>
          <w:t>8</w:t>
        </w:r>
        <w:r w:rsidR="00BB2554">
          <w:rPr>
            <w:webHidden/>
          </w:rPr>
          <w:fldChar w:fldCharType="end"/>
        </w:r>
      </w:hyperlink>
    </w:p>
    <w:p w14:paraId="4B8BA13E" w14:textId="77777777" w:rsidR="00BB2554" w:rsidRDefault="00571734">
      <w:pPr>
        <w:pStyle w:val="Obsah3"/>
        <w:rPr>
          <w:rFonts w:asciiTheme="minorHAnsi" w:eastAsiaTheme="minorEastAsia" w:hAnsiTheme="minorHAnsi" w:cstheme="minorBidi"/>
          <w:smallCaps w:val="0"/>
          <w:sz w:val="22"/>
          <w:szCs w:val="22"/>
        </w:rPr>
      </w:pPr>
      <w:hyperlink w:anchor="_Toc502214991" w:history="1">
        <w:r w:rsidR="00BB2554" w:rsidRPr="0079126B">
          <w:rPr>
            <w:rStyle w:val="Hypertextovodkaz"/>
          </w:rPr>
          <w:t>2.1</w:t>
        </w:r>
        <w:r w:rsidR="00BB2554">
          <w:rPr>
            <w:rFonts w:asciiTheme="minorHAnsi" w:eastAsiaTheme="minorEastAsia" w:hAnsiTheme="minorHAnsi" w:cstheme="minorBidi"/>
            <w:smallCaps w:val="0"/>
            <w:sz w:val="22"/>
            <w:szCs w:val="22"/>
          </w:rPr>
          <w:tab/>
        </w:r>
        <w:r w:rsidR="00BB2554" w:rsidRPr="0079126B">
          <w:rPr>
            <w:rStyle w:val="Hypertextovodkaz"/>
          </w:rPr>
          <w:t>Součástky</w:t>
        </w:r>
        <w:r w:rsidR="00BB2554">
          <w:rPr>
            <w:webHidden/>
          </w:rPr>
          <w:tab/>
        </w:r>
        <w:r w:rsidR="00BB2554">
          <w:rPr>
            <w:webHidden/>
          </w:rPr>
          <w:fldChar w:fldCharType="begin"/>
        </w:r>
        <w:r w:rsidR="00BB2554">
          <w:rPr>
            <w:webHidden/>
          </w:rPr>
          <w:instrText xml:space="preserve"> PAGEREF _Toc502214991 \h </w:instrText>
        </w:r>
        <w:r w:rsidR="00BB2554">
          <w:rPr>
            <w:webHidden/>
          </w:rPr>
        </w:r>
        <w:r w:rsidR="00BB2554">
          <w:rPr>
            <w:webHidden/>
          </w:rPr>
          <w:fldChar w:fldCharType="separate"/>
        </w:r>
        <w:r w:rsidR="00BB2554">
          <w:rPr>
            <w:webHidden/>
          </w:rPr>
          <w:t>9</w:t>
        </w:r>
        <w:r w:rsidR="00BB2554">
          <w:rPr>
            <w:webHidden/>
          </w:rPr>
          <w:fldChar w:fldCharType="end"/>
        </w:r>
      </w:hyperlink>
    </w:p>
    <w:p w14:paraId="46B5B66B" w14:textId="77777777" w:rsidR="00BB2554" w:rsidRDefault="00571734">
      <w:pPr>
        <w:pStyle w:val="Obsah2"/>
        <w:rPr>
          <w:rFonts w:asciiTheme="minorHAnsi" w:eastAsiaTheme="minorEastAsia" w:hAnsiTheme="minorHAnsi" w:cstheme="minorBidi"/>
          <w:b w:val="0"/>
          <w:caps w:val="0"/>
          <w:sz w:val="22"/>
          <w:szCs w:val="22"/>
        </w:rPr>
      </w:pPr>
      <w:hyperlink w:anchor="_Toc502214992" w:history="1">
        <w:r w:rsidR="00BB2554" w:rsidRPr="0079126B">
          <w:rPr>
            <w:rStyle w:val="Hypertextovodkaz"/>
          </w:rPr>
          <w:t>3</w:t>
        </w:r>
        <w:r w:rsidR="00BB2554">
          <w:rPr>
            <w:rFonts w:asciiTheme="minorHAnsi" w:eastAsiaTheme="minorEastAsia" w:hAnsiTheme="minorHAnsi" w:cstheme="minorBidi"/>
            <w:b w:val="0"/>
            <w:caps w:val="0"/>
            <w:sz w:val="22"/>
            <w:szCs w:val="22"/>
          </w:rPr>
          <w:tab/>
        </w:r>
        <w:r w:rsidR="00BB2554" w:rsidRPr="0079126B">
          <w:rPr>
            <w:rStyle w:val="Hypertextovodkaz"/>
          </w:rPr>
          <w:t>Způsoby řešení a použité postupy</w:t>
        </w:r>
        <w:r w:rsidR="00BB2554">
          <w:rPr>
            <w:webHidden/>
          </w:rPr>
          <w:tab/>
        </w:r>
        <w:r w:rsidR="00BB2554">
          <w:rPr>
            <w:webHidden/>
          </w:rPr>
          <w:fldChar w:fldCharType="begin"/>
        </w:r>
        <w:r w:rsidR="00BB2554">
          <w:rPr>
            <w:webHidden/>
          </w:rPr>
          <w:instrText xml:space="preserve"> PAGEREF _Toc502214992 \h </w:instrText>
        </w:r>
        <w:r w:rsidR="00BB2554">
          <w:rPr>
            <w:webHidden/>
          </w:rPr>
        </w:r>
        <w:r w:rsidR="00BB2554">
          <w:rPr>
            <w:webHidden/>
          </w:rPr>
          <w:fldChar w:fldCharType="separate"/>
        </w:r>
        <w:r w:rsidR="00BB2554">
          <w:rPr>
            <w:webHidden/>
          </w:rPr>
          <w:t>10</w:t>
        </w:r>
        <w:r w:rsidR="00BB2554">
          <w:rPr>
            <w:webHidden/>
          </w:rPr>
          <w:fldChar w:fldCharType="end"/>
        </w:r>
      </w:hyperlink>
    </w:p>
    <w:p w14:paraId="4423FA1E" w14:textId="77777777" w:rsidR="00BB2554" w:rsidRDefault="00571734">
      <w:pPr>
        <w:pStyle w:val="Obsah2"/>
        <w:rPr>
          <w:rFonts w:asciiTheme="minorHAnsi" w:eastAsiaTheme="minorEastAsia" w:hAnsiTheme="minorHAnsi" w:cstheme="minorBidi"/>
          <w:b w:val="0"/>
          <w:caps w:val="0"/>
          <w:sz w:val="22"/>
          <w:szCs w:val="22"/>
        </w:rPr>
      </w:pPr>
      <w:hyperlink w:anchor="_Toc502214993" w:history="1">
        <w:r w:rsidR="00BB2554" w:rsidRPr="0079126B">
          <w:rPr>
            <w:rStyle w:val="Hypertextovodkaz"/>
          </w:rPr>
          <w:t>4</w:t>
        </w:r>
        <w:r w:rsidR="00BB2554">
          <w:rPr>
            <w:rFonts w:asciiTheme="minorHAnsi" w:eastAsiaTheme="minorEastAsia" w:hAnsiTheme="minorHAnsi" w:cstheme="minorBidi"/>
            <w:b w:val="0"/>
            <w:caps w:val="0"/>
            <w:sz w:val="22"/>
            <w:szCs w:val="22"/>
          </w:rPr>
          <w:tab/>
        </w:r>
        <w:r w:rsidR="00BB2554" w:rsidRPr="0079126B">
          <w:rPr>
            <w:rStyle w:val="Hypertextovodkaz"/>
          </w:rPr>
          <w:t>Výsledky řešení, výstupy, uživatelský manuál</w:t>
        </w:r>
        <w:r w:rsidR="00BB2554">
          <w:rPr>
            <w:webHidden/>
          </w:rPr>
          <w:tab/>
        </w:r>
        <w:r w:rsidR="00BB2554">
          <w:rPr>
            <w:webHidden/>
          </w:rPr>
          <w:fldChar w:fldCharType="begin"/>
        </w:r>
        <w:r w:rsidR="00BB2554">
          <w:rPr>
            <w:webHidden/>
          </w:rPr>
          <w:instrText xml:space="preserve"> PAGEREF _Toc502214993 \h </w:instrText>
        </w:r>
        <w:r w:rsidR="00BB2554">
          <w:rPr>
            <w:webHidden/>
          </w:rPr>
        </w:r>
        <w:r w:rsidR="00BB2554">
          <w:rPr>
            <w:webHidden/>
          </w:rPr>
          <w:fldChar w:fldCharType="separate"/>
        </w:r>
        <w:r w:rsidR="00BB2554">
          <w:rPr>
            <w:webHidden/>
          </w:rPr>
          <w:t>11</w:t>
        </w:r>
        <w:r w:rsidR="00BB2554">
          <w:rPr>
            <w:webHidden/>
          </w:rPr>
          <w:fldChar w:fldCharType="end"/>
        </w:r>
      </w:hyperlink>
    </w:p>
    <w:p w14:paraId="333F232C" w14:textId="77777777" w:rsidR="00BB2554" w:rsidRDefault="00571734">
      <w:pPr>
        <w:pStyle w:val="Obsah2"/>
        <w:rPr>
          <w:rFonts w:asciiTheme="minorHAnsi" w:eastAsiaTheme="minorEastAsia" w:hAnsiTheme="minorHAnsi" w:cstheme="minorBidi"/>
          <w:b w:val="0"/>
          <w:caps w:val="0"/>
          <w:sz w:val="22"/>
          <w:szCs w:val="22"/>
        </w:rPr>
      </w:pPr>
      <w:hyperlink w:anchor="_Toc502214994" w:history="1">
        <w:r w:rsidR="00BB2554" w:rsidRPr="0079126B">
          <w:rPr>
            <w:rStyle w:val="Hypertextovodkaz"/>
          </w:rPr>
          <w:t>Závěr</w:t>
        </w:r>
        <w:r w:rsidR="00BB2554">
          <w:rPr>
            <w:webHidden/>
          </w:rPr>
          <w:tab/>
        </w:r>
        <w:r w:rsidR="00BB2554">
          <w:rPr>
            <w:webHidden/>
          </w:rPr>
          <w:fldChar w:fldCharType="begin"/>
        </w:r>
        <w:r w:rsidR="00BB2554">
          <w:rPr>
            <w:webHidden/>
          </w:rPr>
          <w:instrText xml:space="preserve"> PAGEREF _Toc502214994 \h </w:instrText>
        </w:r>
        <w:r w:rsidR="00BB2554">
          <w:rPr>
            <w:webHidden/>
          </w:rPr>
        </w:r>
        <w:r w:rsidR="00BB2554">
          <w:rPr>
            <w:webHidden/>
          </w:rPr>
          <w:fldChar w:fldCharType="separate"/>
        </w:r>
        <w:r w:rsidR="00BB2554">
          <w:rPr>
            <w:webHidden/>
          </w:rPr>
          <w:t>12</w:t>
        </w:r>
        <w:r w:rsidR="00BB2554">
          <w:rPr>
            <w:webHidden/>
          </w:rPr>
          <w:fldChar w:fldCharType="end"/>
        </w:r>
      </w:hyperlink>
    </w:p>
    <w:p w14:paraId="18351366" w14:textId="77777777" w:rsidR="00BB2554" w:rsidRDefault="00571734">
      <w:pPr>
        <w:pStyle w:val="Obsah2"/>
        <w:rPr>
          <w:rFonts w:asciiTheme="minorHAnsi" w:eastAsiaTheme="minorEastAsia" w:hAnsiTheme="minorHAnsi" w:cstheme="minorBidi"/>
          <w:b w:val="0"/>
          <w:caps w:val="0"/>
          <w:sz w:val="22"/>
          <w:szCs w:val="22"/>
        </w:rPr>
      </w:pPr>
      <w:hyperlink w:anchor="_Toc502214995" w:history="1">
        <w:r w:rsidR="00BB2554" w:rsidRPr="0079126B">
          <w:rPr>
            <w:rStyle w:val="Hypertextovodkaz"/>
          </w:rPr>
          <w:t>Seznam použitýCH INFORMAČNÍCH ZDROJů</w:t>
        </w:r>
        <w:r w:rsidR="00BB2554">
          <w:rPr>
            <w:webHidden/>
          </w:rPr>
          <w:tab/>
        </w:r>
        <w:r w:rsidR="00BB2554">
          <w:rPr>
            <w:webHidden/>
          </w:rPr>
          <w:fldChar w:fldCharType="begin"/>
        </w:r>
        <w:r w:rsidR="00BB2554">
          <w:rPr>
            <w:webHidden/>
          </w:rPr>
          <w:instrText xml:space="preserve"> PAGEREF _Toc502214995 \h </w:instrText>
        </w:r>
        <w:r w:rsidR="00BB2554">
          <w:rPr>
            <w:webHidden/>
          </w:rPr>
        </w:r>
        <w:r w:rsidR="00BB2554">
          <w:rPr>
            <w:webHidden/>
          </w:rPr>
          <w:fldChar w:fldCharType="separate"/>
        </w:r>
        <w:r w:rsidR="00BB2554">
          <w:rPr>
            <w:webHidden/>
          </w:rPr>
          <w:t>13</w:t>
        </w:r>
        <w:r w:rsidR="00BB2554">
          <w:rPr>
            <w:webHidden/>
          </w:rPr>
          <w:fldChar w:fldCharType="end"/>
        </w:r>
      </w:hyperlink>
    </w:p>
    <w:p w14:paraId="4735DD50" w14:textId="77777777" w:rsidR="00BB2554" w:rsidRDefault="00571734">
      <w:pPr>
        <w:pStyle w:val="Obsah2"/>
        <w:rPr>
          <w:rFonts w:asciiTheme="minorHAnsi" w:eastAsiaTheme="minorEastAsia" w:hAnsiTheme="minorHAnsi" w:cstheme="minorBidi"/>
          <w:b w:val="0"/>
          <w:caps w:val="0"/>
          <w:sz w:val="22"/>
          <w:szCs w:val="22"/>
        </w:rPr>
      </w:pPr>
      <w:hyperlink w:anchor="_Toc502214996" w:history="1">
        <w:r w:rsidR="00BB2554" w:rsidRPr="0079126B">
          <w:rPr>
            <w:rStyle w:val="Hypertextovodkaz"/>
          </w:rPr>
          <w:t>Seznam příloh</w:t>
        </w:r>
        <w:r w:rsidR="00BB2554">
          <w:rPr>
            <w:webHidden/>
          </w:rPr>
          <w:tab/>
        </w:r>
        <w:r w:rsidR="00BB2554">
          <w:rPr>
            <w:webHidden/>
          </w:rPr>
          <w:fldChar w:fldCharType="begin"/>
        </w:r>
        <w:r w:rsidR="00BB2554">
          <w:rPr>
            <w:webHidden/>
          </w:rPr>
          <w:instrText xml:space="preserve"> PAGEREF _Toc502214996 \h </w:instrText>
        </w:r>
        <w:r w:rsidR="00BB2554">
          <w:rPr>
            <w:webHidden/>
          </w:rPr>
        </w:r>
        <w:r w:rsidR="00BB2554">
          <w:rPr>
            <w:webHidden/>
          </w:rPr>
          <w:fldChar w:fldCharType="separate"/>
        </w:r>
        <w:r w:rsidR="00BB2554">
          <w:rPr>
            <w:webHidden/>
          </w:rPr>
          <w:t>14</w:t>
        </w:r>
        <w:r w:rsidR="00BB2554">
          <w:rPr>
            <w:webHidden/>
          </w:rPr>
          <w:fldChar w:fldCharType="end"/>
        </w:r>
      </w:hyperlink>
    </w:p>
    <w:p w14:paraId="787814CF" w14:textId="77777777"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bookmarkStart w:id="30" w:name="_GoBack"/>
      <w:bookmarkEnd w:id="30"/>
    </w:p>
    <w:p w14:paraId="31C345BB" w14:textId="77777777" w:rsidR="00756E7C" w:rsidRPr="00756E7C" w:rsidRDefault="00756E7C" w:rsidP="00756E7C">
      <w:pPr>
        <w:pStyle w:val="Nadpis"/>
      </w:pPr>
      <w:bookmarkStart w:id="31" w:name="_Toc502214987"/>
      <w:r>
        <w:lastRenderedPageBreak/>
        <w:t>Úvod</w:t>
      </w:r>
      <w:bookmarkEnd w:id="31"/>
    </w:p>
    <w:p w14:paraId="2B56EC94" w14:textId="77777777" w:rsidR="001F423D" w:rsidRDefault="001F423D" w:rsidP="001F423D">
      <w:r>
        <w:t>Text úvodu</w:t>
      </w:r>
    </w:p>
    <w:p w14:paraId="40BEB4D8" w14:textId="77777777" w:rsidR="00230592" w:rsidRPr="001F423D" w:rsidRDefault="00CA3973" w:rsidP="00230592">
      <w:pPr>
        <w:numPr>
          <w:ilvl w:val="0"/>
          <w:numId w:val="36"/>
        </w:numPr>
        <w:rPr>
          <w:rStyle w:val="Zdraznnintenzivn"/>
        </w:rPr>
      </w:pPr>
      <w:r w:rsidRPr="001F423D">
        <w:rPr>
          <w:rStyle w:val="Zdraznnintenzivn"/>
        </w:rPr>
        <w:t xml:space="preserve">je povinný, nadpis neměňte, </w:t>
      </w:r>
    </w:p>
    <w:p w14:paraId="6F2C9C74" w14:textId="77777777" w:rsidR="003826F1" w:rsidRPr="001F423D" w:rsidRDefault="00230592" w:rsidP="00230592">
      <w:pPr>
        <w:numPr>
          <w:ilvl w:val="0"/>
          <w:numId w:val="36"/>
        </w:numPr>
        <w:rPr>
          <w:rStyle w:val="Zdraznnintenzivn"/>
        </w:rPr>
      </w:pPr>
      <w:r w:rsidRPr="001F423D">
        <w:rPr>
          <w:rStyle w:val="Zdraznnintenzivn"/>
        </w:rPr>
        <w:t xml:space="preserve">tato část práce </w:t>
      </w:r>
      <w:r w:rsidR="00917522" w:rsidRPr="001F423D">
        <w:rPr>
          <w:rStyle w:val="Zdraznnintenzivn"/>
        </w:rPr>
        <w:t>obsahuje</w:t>
      </w:r>
      <w:r w:rsidR="003826F1" w:rsidRPr="001F423D">
        <w:rPr>
          <w:rStyle w:val="Zdraznnintenzivn"/>
        </w:rPr>
        <w:t>:</w:t>
      </w:r>
      <w:r w:rsidR="00917522" w:rsidRPr="001F423D">
        <w:rPr>
          <w:rStyle w:val="Zdraznnintenzivn"/>
        </w:rPr>
        <w:t xml:space="preserve"> </w:t>
      </w:r>
    </w:p>
    <w:p w14:paraId="1D7B141D" w14:textId="77777777" w:rsidR="003826F1" w:rsidRPr="001F423D" w:rsidRDefault="00917522" w:rsidP="003826F1">
      <w:pPr>
        <w:numPr>
          <w:ilvl w:val="1"/>
          <w:numId w:val="36"/>
        </w:numPr>
        <w:rPr>
          <w:rStyle w:val="Zdraznnintenzivn"/>
        </w:rPr>
      </w:pPr>
      <w:r w:rsidRPr="001F423D">
        <w:rPr>
          <w:rStyle w:val="Zdraznnintenzivn"/>
        </w:rPr>
        <w:t xml:space="preserve">náhled do řešené problematiky, zdůvodnění volby problematiky, </w:t>
      </w:r>
    </w:p>
    <w:p w14:paraId="15BF6DAF" w14:textId="77777777" w:rsidR="003826F1" w:rsidRPr="001F423D" w:rsidRDefault="003826F1" w:rsidP="003826F1">
      <w:pPr>
        <w:numPr>
          <w:ilvl w:val="1"/>
          <w:numId w:val="36"/>
        </w:numPr>
        <w:rPr>
          <w:rStyle w:val="Zdraznnintenzivn"/>
        </w:rPr>
      </w:pPr>
      <w:r w:rsidRPr="001F423D">
        <w:rPr>
          <w:rStyle w:val="Zdraznnintenzivn"/>
        </w:rPr>
        <w:t xml:space="preserve">předem definované cíle práce, </w:t>
      </w:r>
    </w:p>
    <w:p w14:paraId="6BDFA18C" w14:textId="77777777" w:rsidR="003826F1" w:rsidRPr="001F423D" w:rsidRDefault="00230592" w:rsidP="003826F1">
      <w:pPr>
        <w:numPr>
          <w:ilvl w:val="1"/>
          <w:numId w:val="36"/>
        </w:numPr>
        <w:rPr>
          <w:rStyle w:val="Zdraznnintenzivn"/>
        </w:rPr>
      </w:pPr>
      <w:r w:rsidRPr="001F423D">
        <w:rPr>
          <w:rStyle w:val="Zdraznnintenzivn"/>
        </w:rPr>
        <w:t>motivaci</w:t>
      </w:r>
      <w:r w:rsidR="00D301B4" w:rsidRPr="001F423D">
        <w:rPr>
          <w:rStyle w:val="Zdraznnintenzivn"/>
        </w:rPr>
        <w:t xml:space="preserve"> pro další čtení textu</w:t>
      </w:r>
      <w:r w:rsidR="003826F1" w:rsidRPr="001F423D">
        <w:rPr>
          <w:rStyle w:val="Zdraznnintenzivn"/>
        </w:rPr>
        <w:t xml:space="preserve"> včetně</w:t>
      </w:r>
      <w:r w:rsidR="001B6F92" w:rsidRPr="001F423D">
        <w:rPr>
          <w:rStyle w:val="Zdraznnintenzivn"/>
        </w:rPr>
        <w:t xml:space="preserve"> stručné</w:t>
      </w:r>
      <w:r w:rsidR="003826F1" w:rsidRPr="001F423D">
        <w:rPr>
          <w:rStyle w:val="Zdraznnintenzivn"/>
        </w:rPr>
        <w:t>ho</w:t>
      </w:r>
      <w:r w:rsidR="001B6F92" w:rsidRPr="001F423D">
        <w:rPr>
          <w:rStyle w:val="Zdraznnintenzivn"/>
        </w:rPr>
        <w:t xml:space="preserve"> uvedení obsahu následujících kapitol</w:t>
      </w:r>
      <w:r w:rsidR="00D301B4" w:rsidRPr="001F423D">
        <w:rPr>
          <w:rStyle w:val="Zdraznnintenzivn"/>
        </w:rPr>
        <w:t xml:space="preserve"> </w:t>
      </w:r>
    </w:p>
    <w:p w14:paraId="7D4562EE" w14:textId="77777777" w:rsidR="00917522" w:rsidRPr="001F423D" w:rsidRDefault="003826F1" w:rsidP="00230592">
      <w:pPr>
        <w:numPr>
          <w:ilvl w:val="0"/>
          <w:numId w:val="36"/>
        </w:numPr>
        <w:rPr>
          <w:rStyle w:val="Zdraznnintenzivn"/>
        </w:rPr>
      </w:pPr>
      <w:r w:rsidRPr="001F423D">
        <w:rPr>
          <w:rStyle w:val="Zdraznnintenzivn"/>
        </w:rPr>
        <w:t>rozsah - max. 1 strana</w:t>
      </w:r>
    </w:p>
    <w:p w14:paraId="69F13407" w14:textId="77777777" w:rsidR="00D04AE6" w:rsidRPr="000F5ED1" w:rsidRDefault="003826F1" w:rsidP="000F5ED1">
      <w:pPr>
        <w:pStyle w:val="Nadpis1"/>
      </w:pPr>
      <w:bookmarkStart w:id="32" w:name="_Toc502214988"/>
      <w:r>
        <w:lastRenderedPageBreak/>
        <w:t>Teoretická a metodická východiska</w:t>
      </w:r>
      <w:bookmarkEnd w:id="32"/>
    </w:p>
    <w:p w14:paraId="6565DC37" w14:textId="77777777" w:rsidR="00CF7795" w:rsidRDefault="00CF7795" w:rsidP="001F423D">
      <w:r>
        <w:t xml:space="preserve">Cílem tohoto projektu bylo </w:t>
      </w:r>
      <w:r w:rsidR="00146BF0">
        <w:t xml:space="preserve">vytvoření plošného spoje, poskládat LED diody do krychle a následné naprogramování </w:t>
      </w:r>
      <w:proofErr w:type="spellStart"/>
      <w:r w:rsidR="00146BF0">
        <w:t>mikrokontroléru</w:t>
      </w:r>
      <w:proofErr w:type="spellEnd"/>
      <w:r w:rsidR="00146BF0">
        <w:t>.</w:t>
      </w:r>
    </w:p>
    <w:p w14:paraId="0FBE047F" w14:textId="77777777" w:rsidR="000F53A9" w:rsidRDefault="000F53A9" w:rsidP="001F423D">
      <w:r>
        <w:t>Na začátku projektu bylo velice důležité zvolit si vhod</w:t>
      </w:r>
      <w:r w:rsidR="00146BF0">
        <w:t>né řešení a správné technologie, které budou použity.</w:t>
      </w:r>
      <w:r w:rsidR="00146BF0" w:rsidRPr="00146BF0">
        <w:t xml:space="preserve"> </w:t>
      </w:r>
      <w:r w:rsidR="00146BF0">
        <w:t>První věc, kterou jsem musel udělat, bylo představit si, jak celé zařízení bude pracovat a jak to bude vypadat ve skutečnosti.</w:t>
      </w:r>
      <w:r w:rsidR="00146BF0" w:rsidRPr="00146BF0">
        <w:t xml:space="preserve"> </w:t>
      </w:r>
      <w:r w:rsidR="00146BF0">
        <w:t>Po utvoření představy bylo nutné vybrat si správný mikroprocesor, který bude celé zařízení řídit.</w:t>
      </w:r>
    </w:p>
    <w:p w14:paraId="07BF3FCD" w14:textId="77777777" w:rsidR="000F53A9" w:rsidRDefault="000F53A9" w:rsidP="001F423D">
      <w:r>
        <w:t xml:space="preserve">Po uvážení jsem si zvolil procesor ATMega328 firmy </w:t>
      </w:r>
      <w:proofErr w:type="spellStart"/>
      <w:r>
        <w:t>Atmel</w:t>
      </w:r>
      <w:proofErr w:type="spellEnd"/>
      <w:r>
        <w:t xml:space="preserve">, osazený na </w:t>
      </w:r>
      <w:r w:rsidR="00146BF0">
        <w:t xml:space="preserve">vývojové desce </w:t>
      </w:r>
      <w:proofErr w:type="spellStart"/>
      <w:r w:rsidR="00146BF0">
        <w:t>Arduino</w:t>
      </w:r>
      <w:proofErr w:type="spellEnd"/>
      <w:r w:rsidR="00146BF0">
        <w:t xml:space="preserve"> UNO.</w:t>
      </w:r>
    </w:p>
    <w:p w14:paraId="4EFF4FC6" w14:textId="77777777" w:rsidR="00504460" w:rsidRDefault="00504460" w:rsidP="001F423D">
      <w:r>
        <w:t xml:space="preserve">Dalším krokem byl návrh </w:t>
      </w:r>
      <w:r w:rsidR="00146BF0">
        <w:t>plošného spoje se všemi potřebnými součástkami.</w:t>
      </w:r>
      <w:r w:rsidR="00A633C3" w:rsidRPr="00A633C3">
        <w:t xml:space="preserve"> </w:t>
      </w:r>
      <w:r w:rsidR="00A633C3">
        <w:t xml:space="preserve">Při kreslení spoje jsem několikrát měnil finální podobu. Řešil jsem problém s ovládáním každé LED diody. Bylo zapotřebí nezávisle spínat 512 LED diod </w:t>
      </w:r>
      <w:proofErr w:type="spellStart"/>
      <w:r w:rsidR="00A633C3">
        <w:t>Arduinem</w:t>
      </w:r>
      <w:proofErr w:type="spellEnd"/>
      <w:r w:rsidR="00A633C3">
        <w:t>, které má pouze 14 výstupů.</w:t>
      </w:r>
    </w:p>
    <w:p w14:paraId="33A43087" w14:textId="77777777" w:rsidR="00A633C3" w:rsidRDefault="00A633C3" w:rsidP="001F423D">
      <w:r>
        <w:t>Nejprve jsem chtěl každou diodu spínat pomocí časového multiplexu. Následně jsem se rozhodl použít jednodušší řešení pomocí posuvných registrů.</w:t>
      </w:r>
    </w:p>
    <w:p w14:paraId="3CE67D77" w14:textId="77777777" w:rsidR="00A633C3" w:rsidRDefault="00A633C3" w:rsidP="001F423D">
      <w:r>
        <w:t xml:space="preserve">Po nakreslení schématu zapojení celého zařízení bylo načase nakoupení všech potřebných součástek. Nejdříve bylo zapotřebí </w:t>
      </w:r>
      <w:r w:rsidR="0046450D">
        <w:t xml:space="preserve">otestovat funkčnost všech diod, které jsem zkoušel na </w:t>
      </w:r>
      <w:proofErr w:type="spellStart"/>
      <w:r w:rsidR="0046450D">
        <w:t>nepájivém</w:t>
      </w:r>
      <w:proofErr w:type="spellEnd"/>
      <w:r w:rsidR="0046450D">
        <w:t xml:space="preserve"> kontaktním poli. Později jsem si pro testování vyrobil malý zdroj se dvěma AA bateriemi, který byl pro tento účel vhodnější.</w:t>
      </w:r>
    </w:p>
    <w:p w14:paraId="71681093" w14:textId="77777777" w:rsidR="00CE30A5" w:rsidRDefault="0046450D" w:rsidP="001F423D">
      <w:r>
        <w:t>Když všech 512 diod svítilo, byl ten správný čas napájet jednotlivé vrstvy diod.</w:t>
      </w:r>
      <w:r w:rsidR="00CE30A5">
        <w:t xml:space="preserve"> Pro jednodušší manipulaci s diodami, jsem si do kartonu vyvrtal díry s rozestupy 2cm, do kterých jsem umístil jednotlivé diody. Nyní stačilo spojit všechny katody v jedné vrstvě. K tomuto účelu mi krásně posloužil měděný pocínovaný drát, který je zároveň hlavní nosnou konstrukcí celé kostky.</w:t>
      </w:r>
      <w:r w:rsidR="00D92BDE">
        <w:t xml:space="preserve"> Naneštěstí mi později došel, a proto jsem použil tenčí drát, díky kterému se mi kostka ve finální podobě lehce </w:t>
      </w:r>
      <w:proofErr w:type="spellStart"/>
      <w:r w:rsidR="00D92BDE">
        <w:t>vyosila</w:t>
      </w:r>
      <w:proofErr w:type="spellEnd"/>
      <w:r w:rsidR="00D92BDE">
        <w:t>.</w:t>
      </w:r>
    </w:p>
    <w:p w14:paraId="4050C925" w14:textId="77777777" w:rsidR="0060716A" w:rsidRDefault="00CE30A5" w:rsidP="001F423D">
      <w:r>
        <w:t xml:space="preserve">Po dokončení všech vrstev </w:t>
      </w:r>
      <w:r w:rsidR="00D92BDE">
        <w:t>bylo zapotřebí spojit všechny anody ve sloupci. Pro jednodušší manipulaci jsem si do dřevěné desky vyvrtal díry</w:t>
      </w:r>
      <w:r w:rsidR="0060716A">
        <w:t>, do kterých jsem umístil jednotlivé sloupce. Později mi tato deska posloužila jako podstavec pro celou kostku.</w:t>
      </w:r>
    </w:p>
    <w:p w14:paraId="76416016" w14:textId="77777777" w:rsidR="0060716A" w:rsidRDefault="0060716A" w:rsidP="001F423D">
      <w:r>
        <w:t xml:space="preserve">Nyní stačilo vše </w:t>
      </w:r>
      <w:r w:rsidR="000A57B1">
        <w:t>spájet</w:t>
      </w:r>
      <w:r>
        <w:t xml:space="preserve"> dohromady a spojit s </w:t>
      </w:r>
      <w:proofErr w:type="spellStart"/>
      <w:r>
        <w:t>mikrokontrolérem</w:t>
      </w:r>
      <w:proofErr w:type="spellEnd"/>
      <w:r>
        <w:t xml:space="preserve">. Pro tento projekt jsem si zvolil cestu, při kterém jsem použil takzvaný „univerzální plošný spoj“, což je plastová destička s předem vyvrtanými otvory, které jsou na okraji pocínovány. Po zasazení součástek </w:t>
      </w:r>
      <w:r>
        <w:lastRenderedPageBreak/>
        <w:t>do těchto otvorů už jen stačí propojit správně součástky podle schématu zapojení cínem, případně jiným vodičem určeným pro pájení.</w:t>
      </w:r>
    </w:p>
    <w:p w14:paraId="45102F6B" w14:textId="77777777" w:rsidR="00065D6A" w:rsidRDefault="00065D6A" w:rsidP="001F423D">
      <w:r>
        <w:t xml:space="preserve">Pro programování jsem použil </w:t>
      </w:r>
      <w:proofErr w:type="spellStart"/>
      <w:r>
        <w:t>Arduino</w:t>
      </w:r>
      <w:proofErr w:type="spellEnd"/>
      <w:r>
        <w:t xml:space="preserve"> IDE, které je psáno v jazyce Java a podporuje jazyk C a C++.</w:t>
      </w:r>
    </w:p>
    <w:p w14:paraId="18F7E66D" w14:textId="77777777" w:rsidR="00065D6A" w:rsidRDefault="00065D6A" w:rsidP="001F423D">
      <w:r>
        <w:t xml:space="preserve">Pro napájení celého zařízení jsem vybral zdroj s výstupním napětím 5V a odběrovým proudem 10A. </w:t>
      </w:r>
    </w:p>
    <w:p w14:paraId="794FB32B" w14:textId="77777777" w:rsidR="00065D6A" w:rsidRDefault="00065D6A" w:rsidP="001F423D">
      <w:r>
        <w:t>Po dokončení všech částí stačilo ozkoušet celkovou funkčnost zařízení, které po zapnutí vytváří naprogramované obrazce a efekty.</w:t>
      </w:r>
    </w:p>
    <w:p w14:paraId="01997515" w14:textId="77777777" w:rsidR="00D04AE6" w:rsidRDefault="000B40C6" w:rsidP="000F5ED1">
      <w:pPr>
        <w:pStyle w:val="Nadpis1"/>
      </w:pPr>
      <w:bookmarkStart w:id="33" w:name="_Toc502214989"/>
      <w:r>
        <w:lastRenderedPageBreak/>
        <w:t>Vy</w:t>
      </w:r>
      <w:r w:rsidR="001B6F92">
        <w:t>užité technologie</w:t>
      </w:r>
      <w:bookmarkEnd w:id="33"/>
    </w:p>
    <w:p w14:paraId="772D4EDD" w14:textId="77777777" w:rsidR="00BB2554" w:rsidRPr="00BB2554" w:rsidRDefault="00B9607B" w:rsidP="00BB2554">
      <w:pPr>
        <w:pStyle w:val="Nadpis2"/>
      </w:pPr>
      <w:r>
        <w:t>Vývojová deska</w:t>
      </w:r>
    </w:p>
    <w:p w14:paraId="203762E2" w14:textId="77777777" w:rsidR="000A57B1" w:rsidRDefault="000A57B1" w:rsidP="000A57B1">
      <w:pPr>
        <w:ind w:left="360"/>
        <w:rPr>
          <w:color w:val="333333"/>
          <w:shd w:val="clear" w:color="auto" w:fill="FFFFFF"/>
        </w:rPr>
      </w:pPr>
      <w:r>
        <w:t xml:space="preserve">Celý chod programu a zařízení je řízen vývojovou deskou </w:t>
      </w:r>
      <w:proofErr w:type="spellStart"/>
      <w:r>
        <w:t>arduino</w:t>
      </w:r>
      <w:proofErr w:type="spellEnd"/>
      <w:r>
        <w:t xml:space="preserve"> UNO osazenou procesorem firmy </w:t>
      </w:r>
      <w:proofErr w:type="spellStart"/>
      <w:r>
        <w:t>Atmel</w:t>
      </w:r>
      <w:proofErr w:type="spellEnd"/>
      <w:r>
        <w:t xml:space="preserve"> Atmega328.</w:t>
      </w:r>
      <w:r w:rsidR="00EB5BCE" w:rsidRPr="00EB5BCE">
        <w:rPr>
          <w:rFonts w:ascii="Arial" w:hAnsi="Arial" w:cs="Arial"/>
          <w:color w:val="333333"/>
          <w:sz w:val="21"/>
          <w:szCs w:val="21"/>
          <w:shd w:val="clear" w:color="auto" w:fill="FFFFFF"/>
        </w:rPr>
        <w:t xml:space="preserve"> </w:t>
      </w:r>
      <w:r w:rsidR="00EB5BCE" w:rsidRPr="00EB5BCE">
        <w:rPr>
          <w:color w:val="333333"/>
          <w:shd w:val="clear" w:color="auto" w:fill="FFFFFF"/>
        </w:rPr>
        <w:t>Deska obsahuje 14 digitálních vstupních / výstupních pinů (z toho může být 6 použito jako výstupy PWM), 6 analogových vstupů, 16 MHz krystal, připojení pomocí USB, napájecí konektor, ICSP rozhraní a resetovací tlačítko.</w:t>
      </w:r>
    </w:p>
    <w:p w14:paraId="07D93B04" w14:textId="77777777" w:rsidR="00EB5BCE" w:rsidRDefault="00EB5BCE" w:rsidP="000A57B1">
      <w:pPr>
        <w:ind w:left="360"/>
      </w:pPr>
      <w:r>
        <w:t>Pro tento projekt jsem použil piny D13, D11, D10, D8, D7, D5 a napájecí piny 5V a GND.</w:t>
      </w:r>
    </w:p>
    <w:p w14:paraId="33B9C3CC" w14:textId="77777777" w:rsidR="00EB5BCE" w:rsidRDefault="00EB5BCE" w:rsidP="00EB5BCE">
      <w:pPr>
        <w:ind w:left="360"/>
        <w:rPr>
          <w:b/>
          <w:i/>
        </w:rPr>
      </w:pPr>
      <w:r w:rsidRPr="004F3CA3">
        <w:rPr>
          <w:b/>
          <w:i/>
        </w:rPr>
        <w:t>Parametry Atmega328P</w:t>
      </w:r>
      <w:r>
        <w:rPr>
          <w:b/>
          <w:i/>
        </w:rPr>
        <w:t>:</w:t>
      </w:r>
    </w:p>
    <w:p w14:paraId="78993D8D" w14:textId="77777777" w:rsidR="00EB5BCE" w:rsidRDefault="00EB5BCE" w:rsidP="00EB5BCE">
      <w:pPr>
        <w:numPr>
          <w:ilvl w:val="0"/>
          <w:numId w:val="43"/>
        </w:numPr>
      </w:pPr>
      <w:r>
        <w:t>Pracovní napětí: 5V</w:t>
      </w:r>
    </w:p>
    <w:p w14:paraId="29DB3F43" w14:textId="77777777" w:rsidR="00EB5BCE" w:rsidRDefault="00EB5BCE" w:rsidP="00EB5BCE">
      <w:pPr>
        <w:numPr>
          <w:ilvl w:val="0"/>
          <w:numId w:val="43"/>
        </w:numPr>
      </w:pPr>
      <w:r>
        <w:t>Vstupní napětí: 7-12V</w:t>
      </w:r>
    </w:p>
    <w:p w14:paraId="5B16BCB0" w14:textId="77777777" w:rsidR="00EB5BCE" w:rsidRDefault="00EB5BCE" w:rsidP="00EB5BCE">
      <w:pPr>
        <w:numPr>
          <w:ilvl w:val="0"/>
          <w:numId w:val="43"/>
        </w:numPr>
      </w:pPr>
      <w:proofErr w:type="spellStart"/>
      <w:r>
        <w:t>Flash</w:t>
      </w:r>
      <w:proofErr w:type="spellEnd"/>
      <w:r>
        <w:t>: 32 KB</w:t>
      </w:r>
    </w:p>
    <w:p w14:paraId="1251937E" w14:textId="77777777" w:rsidR="00EB5BCE" w:rsidRDefault="00EB5BCE" w:rsidP="00EB5BCE">
      <w:pPr>
        <w:numPr>
          <w:ilvl w:val="0"/>
          <w:numId w:val="43"/>
        </w:numPr>
      </w:pPr>
      <w:r>
        <w:t>SRAM 2 KB</w:t>
      </w:r>
    </w:p>
    <w:p w14:paraId="5E93FD4C" w14:textId="77777777" w:rsidR="00EB5BCE" w:rsidRDefault="00EB5BCE" w:rsidP="00EB5BCE">
      <w:pPr>
        <w:numPr>
          <w:ilvl w:val="0"/>
          <w:numId w:val="43"/>
        </w:numPr>
      </w:pPr>
      <w:r>
        <w:t>EEPROM 1 KB</w:t>
      </w:r>
    </w:p>
    <w:p w14:paraId="6E69331C" w14:textId="77777777" w:rsidR="00EB5BCE" w:rsidRDefault="00EB5BCE" w:rsidP="00EB5BCE">
      <w:pPr>
        <w:numPr>
          <w:ilvl w:val="0"/>
          <w:numId w:val="43"/>
        </w:numPr>
      </w:pPr>
      <w:r>
        <w:t>Krystal: 16 MHz</w:t>
      </w:r>
    </w:p>
    <w:p w14:paraId="54DAA598" w14:textId="77777777" w:rsidR="00D04AE6" w:rsidRDefault="00EB5BCE" w:rsidP="00D04AE6">
      <w:r>
        <w:rPr>
          <w:noProof/>
        </w:rPr>
        <w:drawing>
          <wp:anchor distT="0" distB="0" distL="114300" distR="114300" simplePos="0" relativeHeight="251658240" behindDoc="1" locked="0" layoutInCell="1" allowOverlap="1" wp14:anchorId="6DAA3C96" wp14:editId="36E3359D">
            <wp:simplePos x="0" y="0"/>
            <wp:positionH relativeFrom="column">
              <wp:posOffset>492125</wp:posOffset>
            </wp:positionH>
            <wp:positionV relativeFrom="paragraph">
              <wp:posOffset>5080</wp:posOffset>
            </wp:positionV>
            <wp:extent cx="3600450" cy="3600450"/>
            <wp:effectExtent l="0" t="0" r="0" b="0"/>
            <wp:wrapNone/>
            <wp:docPr id="3" name="Obrázek 3" descr="Výsledek obrázku pro Atmega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ek obrázku pro Atmega3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30F8BC3" w14:textId="77777777" w:rsidR="00EB5BCE" w:rsidRDefault="00EB5BCE" w:rsidP="00D04AE6"/>
    <w:p w14:paraId="6671A5FB" w14:textId="77777777" w:rsidR="00EB5BCE" w:rsidRDefault="00EB5BCE" w:rsidP="00D04AE6"/>
    <w:p w14:paraId="30F98ED6" w14:textId="77777777" w:rsidR="00EB5BCE" w:rsidRDefault="00EB5BCE" w:rsidP="00D04AE6"/>
    <w:p w14:paraId="70E97CDC" w14:textId="77777777" w:rsidR="00EB5BCE" w:rsidRDefault="00EB5BCE" w:rsidP="00D04AE6"/>
    <w:p w14:paraId="4867EAF3" w14:textId="77777777" w:rsidR="00EB5BCE" w:rsidRDefault="00EB5BCE" w:rsidP="00D04AE6"/>
    <w:p w14:paraId="55AD3CD3" w14:textId="77777777" w:rsidR="00EB5BCE" w:rsidRDefault="00EB5BCE" w:rsidP="00D04AE6"/>
    <w:p w14:paraId="72034E9B" w14:textId="77777777" w:rsidR="00EB5BCE" w:rsidRDefault="00EB5BCE" w:rsidP="00D04AE6"/>
    <w:p w14:paraId="03EB75FE" w14:textId="77777777" w:rsidR="00EB5BCE" w:rsidRDefault="00EB5BCE" w:rsidP="00D04AE6"/>
    <w:p w14:paraId="7B1A311D" w14:textId="77777777" w:rsidR="00EB5BCE" w:rsidRDefault="00EB5BCE" w:rsidP="00D04AE6">
      <w:r>
        <w:t>Obr. 1 Atmega328</w:t>
      </w:r>
    </w:p>
    <w:p w14:paraId="36DB2D4E" w14:textId="77777777" w:rsidR="00EB5BCE" w:rsidRDefault="00EB5BCE" w:rsidP="00BB2554">
      <w:pPr>
        <w:pStyle w:val="Nadpis2"/>
      </w:pPr>
      <w:bookmarkStart w:id="34" w:name="_Toc502088675"/>
      <w:bookmarkStart w:id="35" w:name="_Toc502214991"/>
      <w:r>
        <w:lastRenderedPageBreak/>
        <w:t>Součástky</w:t>
      </w:r>
      <w:bookmarkEnd w:id="34"/>
      <w:bookmarkEnd w:id="35"/>
    </w:p>
    <w:p w14:paraId="1165E846" w14:textId="77777777" w:rsidR="00EB5BCE" w:rsidRDefault="00EB5BCE" w:rsidP="00EB5BCE">
      <w:pPr>
        <w:numPr>
          <w:ilvl w:val="0"/>
          <w:numId w:val="45"/>
        </w:numPr>
      </w:pPr>
      <w:r>
        <w:t>514x modrá LED dioda.</w:t>
      </w:r>
    </w:p>
    <w:p w14:paraId="0D8C7E3B" w14:textId="77777777" w:rsidR="00EB5BCE" w:rsidRDefault="00EB5BCE" w:rsidP="00EB5BCE">
      <w:pPr>
        <w:numPr>
          <w:ilvl w:val="0"/>
          <w:numId w:val="45"/>
        </w:numPr>
      </w:pPr>
      <w:r>
        <w:t>64x rezistor 220Ohmu.</w:t>
      </w:r>
    </w:p>
    <w:p w14:paraId="61D344C5" w14:textId="77777777" w:rsidR="00EB5BCE" w:rsidRDefault="00EB5BCE" w:rsidP="00EB5BCE">
      <w:pPr>
        <w:numPr>
          <w:ilvl w:val="0"/>
          <w:numId w:val="45"/>
        </w:numPr>
      </w:pPr>
      <w:r>
        <w:t>40m měděný pocínovaný drát 0,6/0,8mm.</w:t>
      </w:r>
    </w:p>
    <w:p w14:paraId="01022145" w14:textId="77777777" w:rsidR="00EB5BCE" w:rsidRDefault="00EB5BCE" w:rsidP="00EB5BCE">
      <w:pPr>
        <w:numPr>
          <w:ilvl w:val="0"/>
          <w:numId w:val="45"/>
        </w:numPr>
      </w:pPr>
      <w:r>
        <w:t>9x posuvný registr 74HC595</w:t>
      </w:r>
    </w:p>
    <w:p w14:paraId="49C31687" w14:textId="77777777" w:rsidR="00EB5BCE" w:rsidRDefault="00EB5BCE" w:rsidP="00EB5BCE">
      <w:pPr>
        <w:numPr>
          <w:ilvl w:val="0"/>
          <w:numId w:val="45"/>
        </w:numPr>
      </w:pPr>
      <w:r>
        <w:t>16x</w:t>
      </w:r>
      <w:r w:rsidR="00BB2554">
        <w:t xml:space="preserve"> transistor PN2222</w:t>
      </w:r>
    </w:p>
    <w:p w14:paraId="5C44174D" w14:textId="77777777" w:rsidR="00BB2554" w:rsidRDefault="00BB2554" w:rsidP="00EB5BCE">
      <w:pPr>
        <w:numPr>
          <w:ilvl w:val="0"/>
          <w:numId w:val="45"/>
        </w:numPr>
      </w:pPr>
      <w:proofErr w:type="spellStart"/>
      <w:r>
        <w:t>Arduino</w:t>
      </w:r>
      <w:proofErr w:type="spellEnd"/>
      <w:r>
        <w:t xml:space="preserve"> UNO R3</w:t>
      </w:r>
    </w:p>
    <w:p w14:paraId="3B3EDD9C" w14:textId="77777777" w:rsidR="00BB2554" w:rsidRDefault="00BB2554" w:rsidP="00EB5BCE">
      <w:pPr>
        <w:numPr>
          <w:ilvl w:val="0"/>
          <w:numId w:val="45"/>
        </w:numPr>
      </w:pPr>
      <w:r>
        <w:t>5V 10A zdroj stejnosměrného napětí</w:t>
      </w:r>
    </w:p>
    <w:p w14:paraId="75C86E14" w14:textId="77777777" w:rsidR="00BB2554" w:rsidRDefault="00BB2554" w:rsidP="00EB5BCE">
      <w:pPr>
        <w:numPr>
          <w:ilvl w:val="0"/>
          <w:numId w:val="45"/>
        </w:numPr>
      </w:pPr>
      <w:r>
        <w:t>17 x30 univerzální plošný spoj</w:t>
      </w:r>
    </w:p>
    <w:p w14:paraId="2533EF40" w14:textId="77777777" w:rsidR="00BB2554" w:rsidRDefault="00BB2554" w:rsidP="00EB5BCE">
      <w:pPr>
        <w:numPr>
          <w:ilvl w:val="0"/>
          <w:numId w:val="45"/>
        </w:numPr>
      </w:pPr>
      <w:r>
        <w:t>50x drátek</w:t>
      </w:r>
    </w:p>
    <w:p w14:paraId="546E3900" w14:textId="77777777" w:rsidR="00EB5BCE" w:rsidRDefault="00B9607B" w:rsidP="00B9607B">
      <w:pPr>
        <w:pStyle w:val="Nadpis2"/>
      </w:pPr>
      <w:r>
        <w:t>Použitý software</w:t>
      </w:r>
    </w:p>
    <w:p w14:paraId="238D8B2B" w14:textId="77777777" w:rsidR="00B9607B" w:rsidRDefault="00B9607B" w:rsidP="00B9607B">
      <w:pPr>
        <w:pStyle w:val="Nadpis3"/>
      </w:pPr>
      <w:r>
        <w:t xml:space="preserve"> </w:t>
      </w:r>
      <w:proofErr w:type="spellStart"/>
      <w:r>
        <w:t>Arduino</w:t>
      </w:r>
      <w:proofErr w:type="spellEnd"/>
      <w:r>
        <w:t xml:space="preserve"> IDE 1.8.5</w:t>
      </w:r>
    </w:p>
    <w:p w14:paraId="0820C61E" w14:textId="77777777" w:rsidR="00B9607B" w:rsidRDefault="00B9607B" w:rsidP="00B9607B">
      <w:pPr>
        <w:ind w:left="709"/>
      </w:pPr>
      <w:r>
        <w:rPr>
          <w:noProof/>
        </w:rPr>
        <w:drawing>
          <wp:anchor distT="0" distB="0" distL="114300" distR="114300" simplePos="0" relativeHeight="251659264" behindDoc="1" locked="0" layoutInCell="1" allowOverlap="1" wp14:anchorId="458C89E6" wp14:editId="3B93096F">
            <wp:simplePos x="0" y="0"/>
            <wp:positionH relativeFrom="column">
              <wp:posOffset>484885</wp:posOffset>
            </wp:positionH>
            <wp:positionV relativeFrom="paragraph">
              <wp:posOffset>536996</wp:posOffset>
            </wp:positionV>
            <wp:extent cx="5580380" cy="2935050"/>
            <wp:effectExtent l="0" t="0" r="0" b="0"/>
            <wp:wrapNone/>
            <wp:docPr id="4" name="Obrázek 4" descr="Výsledek obrázku pro arduino porty i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ýsledek obrázku pro arduino porty ide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9350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Vývojové prostředí </w:t>
      </w:r>
      <w:proofErr w:type="spellStart"/>
      <w:r>
        <w:t>Arduina</w:t>
      </w:r>
      <w:proofErr w:type="spellEnd"/>
      <w:r>
        <w:t xml:space="preserve"> sestává z textového editoru pro psaní kódu, prostoru pro zprávy, textové konzole, lišty s příkazy pro běžné funkce a řadu nabídek. Připojuje se na hardware </w:t>
      </w:r>
      <w:proofErr w:type="spellStart"/>
      <w:r>
        <w:t>Arduina</w:t>
      </w:r>
      <w:proofErr w:type="spellEnd"/>
      <w:r>
        <w:t>, nahrává programy a komunikuje s nimi.</w:t>
      </w:r>
    </w:p>
    <w:p w14:paraId="6C5D2A0A" w14:textId="77777777" w:rsidR="00B9607B" w:rsidRDefault="00B9607B" w:rsidP="00B9607B">
      <w:pPr>
        <w:ind w:left="709"/>
      </w:pPr>
    </w:p>
    <w:p w14:paraId="4D22A3DD" w14:textId="77777777" w:rsidR="00B9607B" w:rsidRDefault="00B9607B" w:rsidP="00B9607B">
      <w:pPr>
        <w:ind w:left="709"/>
      </w:pPr>
    </w:p>
    <w:p w14:paraId="44F53438" w14:textId="77777777" w:rsidR="00B9607B" w:rsidRDefault="00B9607B" w:rsidP="00B9607B">
      <w:pPr>
        <w:ind w:left="709"/>
      </w:pPr>
    </w:p>
    <w:p w14:paraId="0DE12782" w14:textId="77777777" w:rsidR="00B9607B" w:rsidRDefault="00B9607B" w:rsidP="00B9607B">
      <w:pPr>
        <w:ind w:left="709"/>
      </w:pPr>
    </w:p>
    <w:p w14:paraId="11B54D91" w14:textId="77777777" w:rsidR="00B9607B" w:rsidRDefault="00B9607B" w:rsidP="00B9607B">
      <w:pPr>
        <w:ind w:left="709"/>
      </w:pPr>
    </w:p>
    <w:p w14:paraId="736D7503" w14:textId="77777777" w:rsidR="00B9607B" w:rsidRDefault="00B9607B" w:rsidP="00B9607B">
      <w:pPr>
        <w:ind w:left="709"/>
      </w:pPr>
    </w:p>
    <w:p w14:paraId="492EDCEA" w14:textId="77777777" w:rsidR="00B9607B" w:rsidRDefault="00B9607B" w:rsidP="00B9607B">
      <w:pPr>
        <w:ind w:left="709"/>
      </w:pPr>
    </w:p>
    <w:p w14:paraId="25DDDB58" w14:textId="77777777" w:rsidR="00B9607B" w:rsidRDefault="00B9607B" w:rsidP="00B9607B">
      <w:pPr>
        <w:ind w:left="709"/>
      </w:pPr>
    </w:p>
    <w:p w14:paraId="4B348CBE" w14:textId="77777777" w:rsidR="00B9607B" w:rsidRDefault="00B9607B" w:rsidP="00B9607B">
      <w:pPr>
        <w:ind w:left="709"/>
      </w:pPr>
      <w:r>
        <w:t xml:space="preserve">Obr. 2 </w:t>
      </w:r>
      <w:proofErr w:type="spellStart"/>
      <w:r>
        <w:t>Arudino</w:t>
      </w:r>
      <w:proofErr w:type="spellEnd"/>
      <w:r>
        <w:t xml:space="preserve"> IDE</w:t>
      </w:r>
    </w:p>
    <w:p w14:paraId="3A0843B1" w14:textId="77777777" w:rsidR="00B9607B" w:rsidRDefault="00B9607B" w:rsidP="00B9607B">
      <w:pPr>
        <w:pStyle w:val="Nadpis3"/>
      </w:pPr>
      <w:r>
        <w:lastRenderedPageBreak/>
        <w:t xml:space="preserve"> </w:t>
      </w:r>
      <w:proofErr w:type="spellStart"/>
      <w:r>
        <w:t>Eagle</w:t>
      </w:r>
      <w:proofErr w:type="spellEnd"/>
      <w:r>
        <w:t xml:space="preserve"> 8.5.0</w:t>
      </w:r>
    </w:p>
    <w:p w14:paraId="6A19C201" w14:textId="77777777" w:rsidR="00B9607B" w:rsidRDefault="00B9607B" w:rsidP="00B9607B">
      <w:pPr>
        <w:ind w:left="709"/>
      </w:pPr>
      <w:r>
        <w:rPr>
          <w:noProof/>
        </w:rPr>
        <w:drawing>
          <wp:anchor distT="0" distB="0" distL="114300" distR="114300" simplePos="0" relativeHeight="251661312" behindDoc="1" locked="0" layoutInCell="1" allowOverlap="1" wp14:anchorId="12DDA8BD" wp14:editId="5C9F2417">
            <wp:simplePos x="0" y="0"/>
            <wp:positionH relativeFrom="column">
              <wp:posOffset>-237506</wp:posOffset>
            </wp:positionH>
            <wp:positionV relativeFrom="paragraph">
              <wp:posOffset>1368425</wp:posOffset>
            </wp:positionV>
            <wp:extent cx="5419725" cy="1590675"/>
            <wp:effectExtent l="0" t="0" r="9525" b="9525"/>
            <wp:wrapNone/>
            <wp:docPr id="5" name="Obrázek 5" descr="Výsledek obrázku pro autodesk ea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ýsledek obrázku pro autodesk eagle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15906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Eagle</w:t>
      </w:r>
      <w:proofErr w:type="spellEnd"/>
      <w:r>
        <w:t xml:space="preserve"> je program určený pro navrhování elektrických schémat. Jeho databáze obsahuje velké množství elektronických součástek, které můžeme pro návrh použít. Jeho součást tvoří také navrhování fyzického rozmístění součástek plošných spojů. Výsledek nákresu schématu si můžeme uložit jako obrázek nebo také jako šablonu pro leptání plošného spoje.</w:t>
      </w:r>
    </w:p>
    <w:p w14:paraId="79347EFF" w14:textId="77777777" w:rsidR="00B9607B" w:rsidRDefault="00B9607B" w:rsidP="00B9607B">
      <w:pPr>
        <w:ind w:left="709"/>
      </w:pPr>
    </w:p>
    <w:p w14:paraId="6DF8E648" w14:textId="77777777" w:rsidR="00B9607B" w:rsidRDefault="00B9607B" w:rsidP="00B9607B">
      <w:pPr>
        <w:ind w:left="709"/>
      </w:pPr>
    </w:p>
    <w:p w14:paraId="00A75CDC" w14:textId="77777777" w:rsidR="00B9607B" w:rsidRDefault="00B9607B" w:rsidP="00B9607B">
      <w:pPr>
        <w:ind w:left="709"/>
      </w:pPr>
    </w:p>
    <w:p w14:paraId="2FA20B69" w14:textId="77777777" w:rsidR="00B9607B" w:rsidRDefault="00B9607B" w:rsidP="00B9607B">
      <w:pPr>
        <w:ind w:left="709"/>
      </w:pPr>
    </w:p>
    <w:p w14:paraId="769C8A6B" w14:textId="77777777" w:rsidR="00B9607B" w:rsidRPr="00A523D7" w:rsidRDefault="00B9607B" w:rsidP="00B9607B">
      <w:pPr>
        <w:ind w:left="709"/>
      </w:pPr>
      <w:r>
        <w:tab/>
        <w:t xml:space="preserve">Obr. 4 </w:t>
      </w:r>
      <w:proofErr w:type="spellStart"/>
      <w:r>
        <w:t>Eagle</w:t>
      </w:r>
      <w:proofErr w:type="spellEnd"/>
      <w:r>
        <w:t xml:space="preserve"> logo</w:t>
      </w:r>
    </w:p>
    <w:p w14:paraId="6E7716F4" w14:textId="77777777" w:rsidR="00B9607B" w:rsidRPr="00B9607B" w:rsidRDefault="00B9607B" w:rsidP="00B9607B">
      <w:pPr>
        <w:ind w:left="709"/>
      </w:pPr>
    </w:p>
    <w:p w14:paraId="69B87C69" w14:textId="77777777" w:rsidR="00D04AE6" w:rsidRPr="00802D4F" w:rsidRDefault="00D04AE6" w:rsidP="000F5ED1">
      <w:pPr>
        <w:pStyle w:val="Nadpis1"/>
      </w:pPr>
      <w:bookmarkStart w:id="36" w:name="_Toc502214992"/>
      <w:r w:rsidRPr="00802D4F">
        <w:lastRenderedPageBreak/>
        <w:t>Způsoby řešení a použité postupy</w:t>
      </w:r>
      <w:bookmarkEnd w:id="36"/>
    </w:p>
    <w:p w14:paraId="6589A607" w14:textId="77777777" w:rsidR="00B9607B" w:rsidRPr="00B9607B" w:rsidRDefault="00B9607B" w:rsidP="00B9607B">
      <w:pPr>
        <w:pStyle w:val="Nadpis2"/>
      </w:pPr>
      <w:r>
        <w:rPr>
          <w:noProof/>
        </w:rPr>
        <w:drawing>
          <wp:anchor distT="0" distB="0" distL="114300" distR="114300" simplePos="0" relativeHeight="251662336" behindDoc="1" locked="0" layoutInCell="1" allowOverlap="1" wp14:anchorId="6038607E" wp14:editId="6DDAAF51">
            <wp:simplePos x="0" y="0"/>
            <wp:positionH relativeFrom="column">
              <wp:posOffset>-1018683</wp:posOffset>
            </wp:positionH>
            <wp:positionV relativeFrom="paragraph">
              <wp:posOffset>546339</wp:posOffset>
            </wp:positionV>
            <wp:extent cx="7332453" cy="5321935"/>
            <wp:effectExtent l="0" t="0" r="1905" b="0"/>
            <wp:wrapNone/>
            <wp:docPr id="6" name="Obrázek 6"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em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32453" cy="5321935"/>
                    </a:xfrm>
                    <a:prstGeom prst="rect">
                      <a:avLst/>
                    </a:prstGeom>
                    <a:noFill/>
                    <a:ln>
                      <a:noFill/>
                    </a:ln>
                  </pic:spPr>
                </pic:pic>
              </a:graphicData>
            </a:graphic>
            <wp14:sizeRelH relativeFrom="page">
              <wp14:pctWidth>0</wp14:pctWidth>
            </wp14:sizeRelH>
            <wp14:sizeRelV relativeFrom="page">
              <wp14:pctHeight>0</wp14:pctHeight>
            </wp14:sizeRelV>
          </wp:anchor>
        </w:drawing>
      </w:r>
      <w:r>
        <w:t>Schématické zapojení</w:t>
      </w:r>
    </w:p>
    <w:p w14:paraId="6CB34B3C" w14:textId="77777777" w:rsidR="00B9607B" w:rsidRDefault="00B9607B" w:rsidP="00B9607B"/>
    <w:p w14:paraId="355A1DD4" w14:textId="77777777" w:rsidR="00B9607B" w:rsidRDefault="00B9607B" w:rsidP="00B9607B"/>
    <w:p w14:paraId="5D37308B" w14:textId="77777777" w:rsidR="00B9607B" w:rsidRDefault="00B9607B" w:rsidP="00B9607B"/>
    <w:p w14:paraId="294E3F3B" w14:textId="77777777" w:rsidR="00B9607B" w:rsidRDefault="00B9607B" w:rsidP="00B9607B"/>
    <w:p w14:paraId="39DC8224" w14:textId="77777777" w:rsidR="00B9607B" w:rsidRDefault="00B9607B" w:rsidP="00B9607B"/>
    <w:p w14:paraId="5B797266" w14:textId="77777777" w:rsidR="00B9607B" w:rsidRDefault="00B9607B" w:rsidP="00B9607B"/>
    <w:p w14:paraId="5D268C4B" w14:textId="77777777" w:rsidR="00B9607B" w:rsidRDefault="00B9607B" w:rsidP="00B9607B"/>
    <w:p w14:paraId="2AE0FFE6" w14:textId="77777777" w:rsidR="00B9607B" w:rsidRDefault="00B9607B" w:rsidP="00B9607B"/>
    <w:p w14:paraId="14C5EE8D" w14:textId="77777777" w:rsidR="00B9607B" w:rsidRDefault="00B9607B" w:rsidP="00B9607B"/>
    <w:p w14:paraId="085D6274" w14:textId="77777777" w:rsidR="00B9607B" w:rsidRDefault="00B9607B" w:rsidP="00B9607B"/>
    <w:p w14:paraId="0196BDB5" w14:textId="77777777" w:rsidR="00B9607B" w:rsidRDefault="00B9607B" w:rsidP="00B9607B"/>
    <w:p w14:paraId="0EF879C3" w14:textId="77777777" w:rsidR="00B9607B" w:rsidRDefault="00B9607B" w:rsidP="00B9607B"/>
    <w:p w14:paraId="6D63D95F" w14:textId="77777777" w:rsidR="00B9607B" w:rsidRDefault="00B9607B" w:rsidP="00B9607B"/>
    <w:p w14:paraId="2A970B4F" w14:textId="77777777" w:rsidR="00B9607B" w:rsidRDefault="00B9607B" w:rsidP="00B9607B"/>
    <w:p w14:paraId="7F99A63E" w14:textId="77777777" w:rsidR="00B9607B" w:rsidRDefault="00B9607B" w:rsidP="00B9607B"/>
    <w:p w14:paraId="448BA2D7" w14:textId="77777777" w:rsidR="00B9607B" w:rsidRDefault="00B9607B" w:rsidP="00B9607B"/>
    <w:p w14:paraId="3BF2F7EF" w14:textId="77777777" w:rsidR="00B9607B" w:rsidRDefault="00B9607B" w:rsidP="00B9607B">
      <w:r>
        <w:t>Obr. 5 Schéma zapojení</w:t>
      </w:r>
    </w:p>
    <w:p w14:paraId="731E5FE4" w14:textId="77777777" w:rsidR="00B9607B" w:rsidRDefault="00B9607B" w:rsidP="00B9607B">
      <w:pPr>
        <w:pStyle w:val="Nadpis2"/>
      </w:pPr>
      <w:r>
        <w:t xml:space="preserve">Princip vykreslování </w:t>
      </w:r>
    </w:p>
    <w:p w14:paraId="6F51A663" w14:textId="77777777" w:rsidR="00B9607B" w:rsidRPr="00B9607B" w:rsidRDefault="00B9607B" w:rsidP="00B9607B">
      <w:r>
        <w:t xml:space="preserve">Princip LED kostky je založen </w:t>
      </w:r>
    </w:p>
    <w:p w14:paraId="2A6907D9" w14:textId="77777777" w:rsidR="00D04AE6" w:rsidRDefault="00680144" w:rsidP="000F5ED1">
      <w:pPr>
        <w:pStyle w:val="Nadpis1"/>
      </w:pPr>
      <w:bookmarkStart w:id="37" w:name="_Toc502214993"/>
      <w:r>
        <w:lastRenderedPageBreak/>
        <w:t>V</w:t>
      </w:r>
      <w:r w:rsidR="00A0246F" w:rsidRPr="00A0246F">
        <w:t>ýsledk</w:t>
      </w:r>
      <w:r>
        <w:t>y řešení, výstupy, uživatelský manuál</w:t>
      </w:r>
      <w:bookmarkEnd w:id="37"/>
    </w:p>
    <w:p w14:paraId="1A5EC841" w14:textId="77777777" w:rsidR="001F423D" w:rsidRDefault="001F423D" w:rsidP="001F423D">
      <w:r>
        <w:t>Text čtvrté kapitoly</w:t>
      </w:r>
    </w:p>
    <w:p w14:paraId="413536D6" w14:textId="77777777" w:rsidR="009838D2" w:rsidRPr="001F423D" w:rsidRDefault="009838D2" w:rsidP="00230592">
      <w:pPr>
        <w:numPr>
          <w:ilvl w:val="0"/>
          <w:numId w:val="36"/>
        </w:numPr>
        <w:rPr>
          <w:rStyle w:val="Zdraznnintenzivn"/>
        </w:rPr>
      </w:pPr>
      <w:r w:rsidRPr="001F423D">
        <w:rPr>
          <w:rStyle w:val="Zdraznnintenzivn"/>
        </w:rPr>
        <w:t>výčet splněných a nesplněných cílů, obrázky</w:t>
      </w:r>
      <w:r w:rsidR="00D765BF" w:rsidRPr="001F423D">
        <w:rPr>
          <w:rStyle w:val="Zdraznnintenzivn"/>
        </w:rPr>
        <w:t xml:space="preserve"> (schémata, vzorce apod.) </w:t>
      </w:r>
      <w:r w:rsidRPr="001F423D">
        <w:rPr>
          <w:rStyle w:val="Zdraznnintenzivn"/>
        </w:rPr>
        <w:t>z finálního provedení, prokázání funkč</w:t>
      </w:r>
      <w:r w:rsidR="00D765BF" w:rsidRPr="001F423D">
        <w:rPr>
          <w:rStyle w:val="Zdraznnintenzivn"/>
        </w:rPr>
        <w:t xml:space="preserve">nosti, výsledné parametry </w:t>
      </w:r>
      <w:r w:rsidR="00AB18DA" w:rsidRPr="001F423D">
        <w:rPr>
          <w:rStyle w:val="Zdraznnintenzivn"/>
        </w:rPr>
        <w:t xml:space="preserve">výrobku </w:t>
      </w:r>
      <w:r w:rsidRPr="001F423D">
        <w:rPr>
          <w:rStyle w:val="Zdraznnintenzivn"/>
        </w:rPr>
        <w:t>apod.</w:t>
      </w:r>
      <w:r w:rsidR="00D765BF" w:rsidRPr="001F423D">
        <w:rPr>
          <w:rStyle w:val="Zdraznnintenzivn"/>
        </w:rPr>
        <w:t xml:space="preserve"> </w:t>
      </w:r>
    </w:p>
    <w:p w14:paraId="318585B0" w14:textId="77777777" w:rsidR="00680144" w:rsidRDefault="00680144" w:rsidP="00230592">
      <w:pPr>
        <w:numPr>
          <w:ilvl w:val="0"/>
          <w:numId w:val="36"/>
        </w:numPr>
        <w:rPr>
          <w:i/>
        </w:rPr>
      </w:pPr>
      <w:r w:rsidRPr="001F423D">
        <w:rPr>
          <w:rStyle w:val="Zdraznnintenzivn"/>
        </w:rPr>
        <w:t xml:space="preserve">podle zaměření a charakteru práce </w:t>
      </w:r>
      <w:r w:rsidR="00A53909" w:rsidRPr="001F423D">
        <w:rPr>
          <w:rStyle w:val="Zdraznnintenzivn"/>
        </w:rPr>
        <w:t>je třeba volit vhodný nadpis pro tuto kapitolu, je samozřejmě možné i rozdělení na více kapitol (např. Uživatelské rozhraní internetové aplikace; Administrace internetové aplikace…)</w:t>
      </w:r>
    </w:p>
    <w:p w14:paraId="6A667186" w14:textId="77777777" w:rsidR="00230592" w:rsidRDefault="00230592" w:rsidP="00230592">
      <w:pPr>
        <w:ind w:left="360"/>
      </w:pPr>
    </w:p>
    <w:p w14:paraId="771E118B" w14:textId="77777777" w:rsidR="00483A69" w:rsidRDefault="00483A69" w:rsidP="00D04AE6"/>
    <w:p w14:paraId="579408F7" w14:textId="77777777" w:rsidR="00230592" w:rsidRPr="00A0246F" w:rsidRDefault="00230592" w:rsidP="00230592">
      <w:pPr>
        <w:ind w:left="360"/>
        <w:rPr>
          <w:i/>
        </w:rPr>
      </w:pPr>
    </w:p>
    <w:p w14:paraId="6528D527" w14:textId="77777777" w:rsidR="00483A69" w:rsidRDefault="00483A69" w:rsidP="00483A69"/>
    <w:p w14:paraId="6A8628CF" w14:textId="77777777" w:rsidR="00483A69" w:rsidRDefault="00B8449A" w:rsidP="001F423D">
      <w:pPr>
        <w:pStyle w:val="Nadpis1"/>
        <w:numPr>
          <w:ilvl w:val="0"/>
          <w:numId w:val="0"/>
        </w:numPr>
        <w:ind w:left="360" w:hanging="360"/>
      </w:pPr>
      <w:bookmarkStart w:id="38" w:name="_Toc502214994"/>
      <w:r>
        <w:rPr>
          <w:rStyle w:val="NadpisChar"/>
        </w:rPr>
        <w:lastRenderedPageBreak/>
        <w:t>Závěr</w:t>
      </w:r>
      <w:bookmarkEnd w:id="38"/>
    </w:p>
    <w:p w14:paraId="37D87FC4" w14:textId="77777777" w:rsidR="001F423D" w:rsidRDefault="001F423D" w:rsidP="001F423D">
      <w:r>
        <w:t>Text závěru</w:t>
      </w:r>
    </w:p>
    <w:p w14:paraId="07AA51A2" w14:textId="77777777" w:rsidR="00230592" w:rsidRPr="001F423D" w:rsidRDefault="00230592" w:rsidP="00230592">
      <w:pPr>
        <w:numPr>
          <w:ilvl w:val="0"/>
          <w:numId w:val="36"/>
        </w:numPr>
        <w:rPr>
          <w:rStyle w:val="Zdraznnintenzivn"/>
        </w:rPr>
      </w:pPr>
      <w:r w:rsidRPr="001F423D">
        <w:rPr>
          <w:rStyle w:val="Zdraznnintenzivn"/>
        </w:rPr>
        <w:t>povinná část,</w:t>
      </w:r>
    </w:p>
    <w:p w14:paraId="2C0A55A5" w14:textId="77777777" w:rsidR="00A53909" w:rsidRPr="001F423D" w:rsidRDefault="00A53909" w:rsidP="00A53909">
      <w:pPr>
        <w:numPr>
          <w:ilvl w:val="0"/>
          <w:numId w:val="36"/>
        </w:numPr>
        <w:rPr>
          <w:rStyle w:val="Zdraznnintenzivn"/>
        </w:rPr>
      </w:pPr>
      <w:r w:rsidRPr="001F423D">
        <w:rPr>
          <w:rStyle w:val="Zdraznnintenzivn"/>
        </w:rPr>
        <w:t>shrnuje výsledky, hodnotí splnění cíle práce, uvádí možnost uplatnění řešení v praxi a nastínění případných dalších budoucích vylepšení</w:t>
      </w:r>
    </w:p>
    <w:p w14:paraId="238471B6" w14:textId="77777777" w:rsidR="00483A69" w:rsidRPr="001F423D" w:rsidRDefault="00A53909" w:rsidP="00A53909">
      <w:pPr>
        <w:numPr>
          <w:ilvl w:val="0"/>
          <w:numId w:val="36"/>
        </w:numPr>
        <w:rPr>
          <w:rStyle w:val="Zdraznnintenzivn"/>
        </w:rPr>
      </w:pPr>
      <w:r w:rsidRPr="001F423D">
        <w:rPr>
          <w:rStyle w:val="Zdraznnintenzivn"/>
        </w:rPr>
        <w:t>kapitola se nečísluje (stejné jako úvod)</w:t>
      </w:r>
    </w:p>
    <w:p w14:paraId="2B0B13A2" w14:textId="77777777" w:rsidR="00AB18DA" w:rsidRDefault="00AB18DA" w:rsidP="00D04AE6"/>
    <w:p w14:paraId="62FCF063" w14:textId="77777777" w:rsidR="00E15D00" w:rsidRDefault="00E15D00" w:rsidP="006E2B97"/>
    <w:p w14:paraId="1C9EEB32" w14:textId="77777777" w:rsidR="00802D4F" w:rsidRDefault="00802D4F"/>
    <w:p w14:paraId="17B19FDA" w14:textId="77777777" w:rsidR="00F03DA6" w:rsidRDefault="00F03DA6">
      <w:pPr>
        <w:pStyle w:val="Nadpis"/>
        <w:rPr>
          <w:rStyle w:val="Pokec"/>
        </w:rPr>
      </w:pPr>
      <w:bookmarkStart w:id="39" w:name="_Toc37577735"/>
      <w:bookmarkStart w:id="40" w:name="_Toc88120446"/>
      <w:bookmarkStart w:id="41" w:name="_Toc88120683"/>
      <w:bookmarkStart w:id="42" w:name="_Toc88120895"/>
      <w:bookmarkStart w:id="43" w:name="_Toc88120999"/>
      <w:bookmarkStart w:id="44" w:name="_Toc88121042"/>
      <w:bookmarkStart w:id="45" w:name="_Toc88121179"/>
      <w:bookmarkStart w:id="46" w:name="_Toc88121553"/>
      <w:bookmarkStart w:id="47" w:name="_Toc88121610"/>
      <w:bookmarkStart w:id="48" w:name="_Toc88121748"/>
      <w:bookmarkStart w:id="49" w:name="_Toc88122014"/>
      <w:bookmarkStart w:id="50" w:name="_Toc88124619"/>
      <w:bookmarkStart w:id="51" w:name="_Toc88124656"/>
      <w:bookmarkStart w:id="52" w:name="_Toc88124806"/>
      <w:bookmarkStart w:id="53" w:name="_Toc88125789"/>
      <w:bookmarkStart w:id="54" w:name="_Toc88126309"/>
      <w:bookmarkStart w:id="55" w:name="_Toc88126460"/>
      <w:bookmarkStart w:id="56" w:name="_Toc88126527"/>
      <w:bookmarkStart w:id="57" w:name="_Toc88126556"/>
      <w:bookmarkStart w:id="58" w:name="_Toc88126772"/>
      <w:bookmarkStart w:id="59" w:name="_Toc88126862"/>
      <w:bookmarkStart w:id="60" w:name="_Toc88127103"/>
      <w:bookmarkStart w:id="61" w:name="_Toc88127146"/>
      <w:bookmarkStart w:id="62" w:name="_Toc88128511"/>
      <w:bookmarkStart w:id="63" w:name="_Toc107634153"/>
      <w:bookmarkStart w:id="64" w:name="_Toc107635188"/>
      <w:bookmarkStart w:id="65" w:name="_Toc107635228"/>
      <w:bookmarkStart w:id="66" w:name="_Toc107635245"/>
      <w:bookmarkStart w:id="67" w:name="_Toc502214995"/>
      <w:r>
        <w:lastRenderedPageBreak/>
        <w:t>Seznam použit</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802D4F">
        <w:t>ýCH INFORMAČNÍCH ZDROJů</w:t>
      </w:r>
      <w:bookmarkEnd w:id="67"/>
    </w:p>
    <w:p w14:paraId="144E3B00" w14:textId="77777777" w:rsidR="003652EE" w:rsidRDefault="00F03DA6" w:rsidP="003652EE">
      <w:pPr>
        <w:pStyle w:val="Literatura"/>
        <w:jc w:val="left"/>
      </w:pPr>
      <w:bookmarkStart w:id="68" w:name="_Ref94455389"/>
      <w:r>
        <w:t>[</w:t>
      </w:r>
      <w:fldSimple w:instr=" SEQ [ \* ARABIC ">
        <w:r w:rsidR="001676A8">
          <w:rPr>
            <w:noProof/>
          </w:rPr>
          <w:t>1</w:t>
        </w:r>
      </w:fldSimple>
      <w:bookmarkEnd w:id="68"/>
      <w:r>
        <w:t>]</w:t>
      </w:r>
      <w:r w:rsidR="003652EE">
        <w:tab/>
      </w:r>
      <w:r w:rsidR="003652EE">
        <w:tab/>
        <w:t>BOHMAN, Ludvík. Zákon o pojistné smlouvě. Praha: Linde Praha a. s., 2004. 381 s.  ISBN80-7201-504-4</w:t>
      </w:r>
    </w:p>
    <w:p w14:paraId="183A2972" w14:textId="77777777" w:rsidR="003652EE" w:rsidRPr="003652EE" w:rsidRDefault="003652EE" w:rsidP="003652EE">
      <w:pPr>
        <w:pStyle w:val="Literatura"/>
        <w:jc w:val="left"/>
        <w:rPr>
          <w:lang w:val="en-US"/>
        </w:rPr>
      </w:pPr>
      <w:r>
        <w:rPr>
          <w:lang w:val="en-US"/>
        </w:rPr>
        <w:t>[2]</w:t>
      </w:r>
      <w:r>
        <w:rPr>
          <w:lang w:val="en-US"/>
        </w:rPr>
        <w:tab/>
      </w:r>
      <w:r>
        <w:rPr>
          <w:lang w:val="en-US"/>
        </w:rPr>
        <w:tab/>
      </w:r>
      <w:r w:rsidRPr="003652EE">
        <w:rPr>
          <w:lang w:val="en-US"/>
        </w:rPr>
        <w:t xml:space="preserve">DUCHÁČKOVÁ, Eva. </w:t>
      </w:r>
      <w:proofErr w:type="spellStart"/>
      <w:r w:rsidRPr="003652EE">
        <w:rPr>
          <w:lang w:val="en-US"/>
        </w:rPr>
        <w:t>Principy</w:t>
      </w:r>
      <w:proofErr w:type="spellEnd"/>
      <w:r w:rsidRPr="003652EE">
        <w:rPr>
          <w:lang w:val="en-US"/>
        </w:rPr>
        <w:t xml:space="preserve"> </w:t>
      </w:r>
      <w:proofErr w:type="spellStart"/>
      <w:r w:rsidRPr="003652EE">
        <w:rPr>
          <w:lang w:val="en-US"/>
        </w:rPr>
        <w:t>pojištění</w:t>
      </w:r>
      <w:proofErr w:type="spellEnd"/>
      <w:r w:rsidRPr="003652EE">
        <w:rPr>
          <w:lang w:val="en-US"/>
        </w:rPr>
        <w:t xml:space="preserve"> a </w:t>
      </w:r>
      <w:proofErr w:type="spellStart"/>
      <w:r w:rsidRPr="003652EE">
        <w:rPr>
          <w:lang w:val="en-US"/>
        </w:rPr>
        <w:t>pojišťovnictví</w:t>
      </w:r>
      <w:proofErr w:type="spellEnd"/>
      <w:r w:rsidRPr="003652EE">
        <w:rPr>
          <w:lang w:val="en-US"/>
        </w:rPr>
        <w:t xml:space="preserve">. </w:t>
      </w:r>
      <w:r>
        <w:rPr>
          <w:lang w:val="en-US"/>
        </w:rPr>
        <w:t>3.</w:t>
      </w:r>
      <w:r w:rsidRPr="003652EE">
        <w:rPr>
          <w:lang w:val="en-US"/>
        </w:rPr>
        <w:t xml:space="preserve"> </w:t>
      </w:r>
      <w:proofErr w:type="spellStart"/>
      <w:proofErr w:type="gramStart"/>
      <w:r w:rsidRPr="003652EE">
        <w:rPr>
          <w:lang w:val="en-US"/>
        </w:rPr>
        <w:t>aktual</w:t>
      </w:r>
      <w:r>
        <w:rPr>
          <w:lang w:val="en-US"/>
        </w:rPr>
        <w:t>izované</w:t>
      </w:r>
      <w:proofErr w:type="spellEnd"/>
      <w:proofErr w:type="gramEnd"/>
      <w:r>
        <w:rPr>
          <w:lang w:val="en-US"/>
        </w:rPr>
        <w:t xml:space="preserve"> </w:t>
      </w:r>
      <w:proofErr w:type="spellStart"/>
      <w:r>
        <w:rPr>
          <w:lang w:val="en-US"/>
        </w:rPr>
        <w:t>vydání</w:t>
      </w:r>
      <w:proofErr w:type="spellEnd"/>
      <w:r>
        <w:rPr>
          <w:lang w:val="en-US"/>
        </w:rPr>
        <w:t xml:space="preserve">. </w:t>
      </w:r>
      <w:proofErr w:type="spellStart"/>
      <w:r>
        <w:rPr>
          <w:lang w:val="en-US"/>
        </w:rPr>
        <w:t>Praha</w:t>
      </w:r>
      <w:proofErr w:type="spellEnd"/>
      <w:r>
        <w:rPr>
          <w:lang w:val="en-US"/>
        </w:rPr>
        <w:t xml:space="preserve">: </w:t>
      </w:r>
      <w:proofErr w:type="spellStart"/>
      <w:r>
        <w:rPr>
          <w:lang w:val="en-US"/>
        </w:rPr>
        <w:t>Ekopress</w:t>
      </w:r>
      <w:proofErr w:type="spellEnd"/>
      <w:r w:rsidRPr="003652EE">
        <w:rPr>
          <w:lang w:val="en-US"/>
        </w:rPr>
        <w:t xml:space="preserve"> 2009. 224 s. ISBN 978-80-86929-51-4</w:t>
      </w:r>
    </w:p>
    <w:p w14:paraId="0A54C7F8" w14:textId="77777777" w:rsidR="003652EE" w:rsidRDefault="003652EE" w:rsidP="003652EE">
      <w:pPr>
        <w:pStyle w:val="Literatura"/>
        <w:jc w:val="left"/>
      </w:pPr>
      <w:r>
        <w:t>[3]</w:t>
      </w:r>
      <w:r>
        <w:tab/>
      </w:r>
      <w:r>
        <w:tab/>
        <w:t xml:space="preserve">KUBALA, Petr. Planetární </w:t>
      </w:r>
      <w:proofErr w:type="spellStart"/>
      <w:r>
        <w:t>dvojcata</w:t>
      </w:r>
      <w:proofErr w:type="spellEnd"/>
      <w:r>
        <w:t xml:space="preserve"> - Věda a technika (Český rozhlas) [online]. </w:t>
      </w:r>
      <w:r>
        <w:br/>
        <w:t>Č. 2000-2008, poslední revize 19. 3. 2008 [cit. 2008-03-20].</w:t>
      </w:r>
      <w:r>
        <w:br/>
        <w:t>&lt;http://</w:t>
      </w:r>
      <w:proofErr w:type="gramStart"/>
      <w:r>
        <w:t>www</w:t>
      </w:r>
      <w:proofErr w:type="gramEnd"/>
      <w:r>
        <w:t>.</w:t>
      </w:r>
      <w:proofErr w:type="gramStart"/>
      <w:r>
        <w:t>rozhlas</w:t>
      </w:r>
      <w:proofErr w:type="gramEnd"/>
      <w:r>
        <w:t>.cz/veda/</w:t>
      </w:r>
      <w:proofErr w:type="spellStart"/>
      <w:r>
        <w:t>vesmir</w:t>
      </w:r>
      <w:proofErr w:type="spellEnd"/>
      <w:r>
        <w:t>/_zprava/435849&gt;.</w:t>
      </w:r>
      <w:r>
        <w:tab/>
      </w:r>
      <w:r>
        <w:tab/>
      </w:r>
    </w:p>
    <w:p w14:paraId="7188287E" w14:textId="77777777" w:rsidR="00F03DA6" w:rsidRDefault="003652EE" w:rsidP="003652EE">
      <w:pPr>
        <w:pStyle w:val="Literatura"/>
        <w:jc w:val="left"/>
        <w:rPr>
          <w:bCs/>
        </w:rPr>
      </w:pPr>
      <w:r>
        <w:rPr>
          <w:lang w:val="en-US"/>
        </w:rPr>
        <w:t>[4]</w:t>
      </w:r>
      <w:r>
        <w:tab/>
      </w:r>
      <w:r>
        <w:tab/>
        <w:t xml:space="preserve">KULDOVÁ, O., FLEISCHMANNOVÁ, E. Metodická příručka k technice administrativy </w:t>
      </w:r>
      <w:proofErr w:type="gramStart"/>
      <w:r>
        <w:t>a</w:t>
      </w:r>
      <w:proofErr w:type="gramEnd"/>
      <w:r>
        <w:t xml:space="preserve"> obchodní korespondence. 1.vyd. Praha: Fortuna 1998. 111 s. </w:t>
      </w:r>
      <w:r>
        <w:br/>
        <w:t xml:space="preserve">ISBN 80-7168-574-7. Kapitola 6, Metody nácviku psaní hmatovou metodou, </w:t>
      </w:r>
      <w:r>
        <w:br/>
        <w:t>s. 28-29.</w:t>
      </w:r>
    </w:p>
    <w:p w14:paraId="0F865AD8" w14:textId="77777777" w:rsidR="00802D4F" w:rsidRDefault="003652EE" w:rsidP="003652EE">
      <w:pPr>
        <w:pStyle w:val="Literatura"/>
        <w:jc w:val="left"/>
        <w:rPr>
          <w:bCs/>
        </w:rPr>
      </w:pPr>
      <w:r>
        <w:rPr>
          <w:bCs/>
        </w:rPr>
        <w:t>[5</w:t>
      </w:r>
      <w:r w:rsidR="00802D4F" w:rsidRPr="00896E56">
        <w:rPr>
          <w:bCs/>
        </w:rPr>
        <w:t>]</w:t>
      </w:r>
      <w:r>
        <w:rPr>
          <w:bCs/>
        </w:rPr>
        <w:tab/>
      </w:r>
      <w:r>
        <w:rPr>
          <w:bCs/>
        </w:rPr>
        <w:tab/>
      </w:r>
      <w:r w:rsidRPr="003652EE">
        <w:rPr>
          <w:bCs/>
        </w:rPr>
        <w:t>VLACH, J. JE Temelín a zásobová</w:t>
      </w:r>
      <w:r>
        <w:rPr>
          <w:bCs/>
        </w:rPr>
        <w:t>ní teplem. Energetika, 2001, roč. 51, č</w:t>
      </w:r>
      <w:r w:rsidRPr="003652EE">
        <w:rPr>
          <w:bCs/>
        </w:rPr>
        <w:t>. 3, s. 84 -85.</w:t>
      </w:r>
      <w:r>
        <w:rPr>
          <w:bCs/>
        </w:rPr>
        <w:t xml:space="preserve"> </w:t>
      </w:r>
      <w:r w:rsidRPr="003652EE">
        <w:rPr>
          <w:bCs/>
        </w:rPr>
        <w:t>ISSN 0375-8842.</w:t>
      </w:r>
    </w:p>
    <w:p w14:paraId="3057C7B1" w14:textId="77777777" w:rsidR="00D054DB" w:rsidRDefault="00D054DB">
      <w:pPr>
        <w:pStyle w:val="Literatura"/>
        <w:rPr>
          <w:bCs/>
        </w:rPr>
      </w:pPr>
    </w:p>
    <w:p w14:paraId="3294A61F" w14:textId="77777777" w:rsidR="00D054DB" w:rsidRPr="001F423D" w:rsidRDefault="00D054DB" w:rsidP="00D054DB">
      <w:pPr>
        <w:numPr>
          <w:ilvl w:val="0"/>
          <w:numId w:val="36"/>
        </w:numPr>
        <w:rPr>
          <w:rStyle w:val="Zdraznnintenzivn"/>
        </w:rPr>
      </w:pPr>
      <w:r w:rsidRPr="001F423D">
        <w:rPr>
          <w:rStyle w:val="Zdraznnintenzivn"/>
        </w:rPr>
        <w:t>musí zahrnovat všechny prameny, knihy, internetové odkazy a další studijní podklady, z nichž jsme č</w:t>
      </w:r>
      <w:r w:rsidR="00676A3A" w:rsidRPr="001F423D">
        <w:rPr>
          <w:rStyle w:val="Zdraznnintenzivn"/>
        </w:rPr>
        <w:t>erpali;</w:t>
      </w:r>
    </w:p>
    <w:p w14:paraId="0BB5BE6B" w14:textId="77777777" w:rsidR="000F1F8E" w:rsidRPr="001F423D" w:rsidRDefault="00D054DB" w:rsidP="00D054DB">
      <w:pPr>
        <w:numPr>
          <w:ilvl w:val="0"/>
          <w:numId w:val="36"/>
        </w:numPr>
        <w:rPr>
          <w:rStyle w:val="Zdraznnintenzivn"/>
        </w:rPr>
      </w:pPr>
      <w:r w:rsidRPr="001F423D">
        <w:rPr>
          <w:rStyle w:val="Zdraznnintenzivn"/>
        </w:rPr>
        <w:t>kapitola se nečísluje a zde kon</w:t>
      </w:r>
      <w:r w:rsidR="000F1F8E" w:rsidRPr="001F423D">
        <w:rPr>
          <w:rStyle w:val="Zdraznnintenzivn"/>
        </w:rPr>
        <w:t>č</w:t>
      </w:r>
      <w:r w:rsidRPr="001F423D">
        <w:rPr>
          <w:rStyle w:val="Zdraznnintenzivn"/>
        </w:rPr>
        <w:t xml:space="preserve">í </w:t>
      </w:r>
      <w:r w:rsidR="000F1F8E" w:rsidRPr="001F423D">
        <w:rPr>
          <w:rStyle w:val="Zdraznnintenzivn"/>
        </w:rPr>
        <w:t>č</w:t>
      </w:r>
      <w:r w:rsidRPr="001F423D">
        <w:rPr>
          <w:rStyle w:val="Zdraznnintenzivn"/>
        </w:rPr>
        <w:t xml:space="preserve">íslování stránek </w:t>
      </w:r>
      <w:r w:rsidR="00676A3A" w:rsidRPr="001F423D">
        <w:rPr>
          <w:rStyle w:val="Zdraznnintenzivn"/>
        </w:rPr>
        <w:t>práce;</w:t>
      </w:r>
    </w:p>
    <w:p w14:paraId="5656C977" w14:textId="77777777"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ednotlivé publikace se uvá</w:t>
      </w:r>
      <w:r w:rsidRPr="001F423D">
        <w:rPr>
          <w:rStyle w:val="Zdraznnintenzivn"/>
        </w:rPr>
        <w:t>dě</w:t>
      </w:r>
      <w:r w:rsidR="00D054DB" w:rsidRPr="001F423D">
        <w:rPr>
          <w:rStyle w:val="Zdraznnintenzivn"/>
        </w:rPr>
        <w:t>jí</w:t>
      </w:r>
      <w:r w:rsidRPr="001F423D">
        <w:rPr>
          <w:rStyle w:val="Zdraznnintenzivn"/>
        </w:rPr>
        <w:t xml:space="preserve"> </w:t>
      </w:r>
      <w:r w:rsidR="00D054DB" w:rsidRPr="001F423D">
        <w:rPr>
          <w:rStyle w:val="Zdraznnintenzivn"/>
        </w:rPr>
        <w:t>v abecedním po</w:t>
      </w:r>
      <w:r w:rsidRPr="001F423D">
        <w:rPr>
          <w:rStyle w:val="Zdraznnintenzivn"/>
        </w:rPr>
        <w:t>ř</w:t>
      </w:r>
      <w:r w:rsidR="00D054DB" w:rsidRPr="001F423D">
        <w:rPr>
          <w:rStyle w:val="Zdraznnintenzivn"/>
        </w:rPr>
        <w:t>adí podle p</w:t>
      </w:r>
      <w:r w:rsidRPr="001F423D">
        <w:rPr>
          <w:rStyle w:val="Zdraznnintenzivn"/>
        </w:rPr>
        <w:t>ř</w:t>
      </w:r>
      <w:r w:rsidR="00D054DB" w:rsidRPr="001F423D">
        <w:rPr>
          <w:rStyle w:val="Zdraznnintenzivn"/>
        </w:rPr>
        <w:t>íjmení autor</w:t>
      </w:r>
      <w:r w:rsidRPr="001F423D">
        <w:rPr>
          <w:rStyle w:val="Zdraznnintenzivn"/>
        </w:rPr>
        <w:t>ů</w:t>
      </w:r>
      <w:r w:rsidR="00D054DB" w:rsidRPr="001F423D">
        <w:rPr>
          <w:rStyle w:val="Zdraznnintenzivn"/>
        </w:rPr>
        <w:t xml:space="preserve"> a iniciál jeho jména, který se píše za </w:t>
      </w:r>
      <w:r w:rsidRPr="001F423D">
        <w:rPr>
          <w:rStyle w:val="Zdraznnintenzivn"/>
        </w:rPr>
        <w:t>čárkou</w:t>
      </w:r>
      <w:r w:rsidR="00676A3A" w:rsidRPr="001F423D">
        <w:rPr>
          <w:rStyle w:val="Zdraznnintenzivn"/>
        </w:rPr>
        <w:t>;</w:t>
      </w:r>
    </w:p>
    <w:p w14:paraId="5A7BB5B7" w14:textId="77777777" w:rsidR="000F1F8E" w:rsidRPr="001F423D" w:rsidRDefault="000F1F8E" w:rsidP="00D054DB">
      <w:pPr>
        <w:numPr>
          <w:ilvl w:val="0"/>
          <w:numId w:val="36"/>
        </w:numPr>
        <w:rPr>
          <w:rStyle w:val="Zdraznnintenzivn"/>
        </w:rPr>
      </w:pPr>
      <w:r w:rsidRPr="001F423D">
        <w:rPr>
          <w:rStyle w:val="Zdraznnintenzivn"/>
        </w:rPr>
        <w:t>př</w:t>
      </w:r>
      <w:r w:rsidR="00D054DB" w:rsidRPr="001F423D">
        <w:rPr>
          <w:rStyle w:val="Zdraznnintenzivn"/>
        </w:rPr>
        <w:t xml:space="preserve">íjmení </w:t>
      </w:r>
      <w:r w:rsidR="00676A3A" w:rsidRPr="001F423D">
        <w:rPr>
          <w:rStyle w:val="Zdraznnintenzivn"/>
        </w:rPr>
        <w:t>autora se píše velkými písmeny;</w:t>
      </w:r>
    </w:p>
    <w:p w14:paraId="56F7255D" w14:textId="77777777" w:rsidR="000F1F8E" w:rsidRPr="001F423D" w:rsidRDefault="000F1F8E" w:rsidP="00D054DB">
      <w:pPr>
        <w:numPr>
          <w:ilvl w:val="0"/>
          <w:numId w:val="36"/>
        </w:numPr>
        <w:rPr>
          <w:rStyle w:val="Zdraznnintenzivn"/>
        </w:rPr>
      </w:pPr>
      <w:r w:rsidRPr="001F423D">
        <w:rPr>
          <w:rStyle w:val="Zdraznnintenzivn"/>
        </w:rPr>
        <w:t>n</w:t>
      </w:r>
      <w:r w:rsidR="00D054DB" w:rsidRPr="001F423D">
        <w:rPr>
          <w:rStyle w:val="Zdraznnintenzivn"/>
        </w:rPr>
        <w:t>ázev publikace se zvýraz</w:t>
      </w:r>
      <w:r w:rsidRPr="001F423D">
        <w:rPr>
          <w:rStyle w:val="Zdraznnintenzivn"/>
        </w:rPr>
        <w:t>ň</w:t>
      </w:r>
      <w:r w:rsidR="00676A3A" w:rsidRPr="001F423D">
        <w:rPr>
          <w:rStyle w:val="Zdraznnintenzivn"/>
        </w:rPr>
        <w:t>uje kurzívou;</w:t>
      </w:r>
      <w:r w:rsidR="00D054DB" w:rsidRPr="001F423D">
        <w:rPr>
          <w:rStyle w:val="Zdraznnintenzivn"/>
        </w:rPr>
        <w:t xml:space="preserve"> </w:t>
      </w:r>
    </w:p>
    <w:p w14:paraId="62615299" w14:textId="77777777"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estliže</w:t>
      </w:r>
      <w:r w:rsidRPr="001F423D">
        <w:rPr>
          <w:rStyle w:val="Zdraznnintenzivn"/>
        </w:rPr>
        <w:t xml:space="preserve"> </w:t>
      </w:r>
      <w:r w:rsidR="00D054DB" w:rsidRPr="001F423D">
        <w:rPr>
          <w:rStyle w:val="Zdraznnintenzivn"/>
        </w:rPr>
        <w:t>jsou uvedeni více než t</w:t>
      </w:r>
      <w:r w:rsidRPr="001F423D">
        <w:rPr>
          <w:rStyle w:val="Zdraznnintenzivn"/>
        </w:rPr>
        <w:t>ři</w:t>
      </w:r>
      <w:r w:rsidR="00D054DB" w:rsidRPr="001F423D">
        <w:rPr>
          <w:rStyle w:val="Zdraznnintenzivn"/>
        </w:rPr>
        <w:t xml:space="preserve"> auto</w:t>
      </w:r>
      <w:r w:rsidRPr="001F423D">
        <w:rPr>
          <w:rStyle w:val="Zdraznnintenzivn"/>
        </w:rPr>
        <w:t>ř</w:t>
      </w:r>
      <w:r w:rsidR="00D054DB" w:rsidRPr="001F423D">
        <w:rPr>
          <w:rStyle w:val="Zdraznnintenzivn"/>
        </w:rPr>
        <w:t>i, je možné vypsat hlavního autora s poznámkou „a kol.“</w:t>
      </w:r>
      <w:r w:rsidRPr="001F423D">
        <w:rPr>
          <w:rStyle w:val="Zdraznnintenzivn"/>
        </w:rPr>
        <w:t>(a kolektiv)</w:t>
      </w:r>
      <w:r w:rsidR="00676A3A" w:rsidRPr="001F423D">
        <w:rPr>
          <w:rStyle w:val="Zdraznnintenzivn"/>
        </w:rPr>
        <w:t>.</w:t>
      </w:r>
    </w:p>
    <w:p w14:paraId="4AAAB46A" w14:textId="77777777" w:rsidR="000F1F8E" w:rsidRPr="001F423D" w:rsidRDefault="000F1F8E">
      <w:pPr>
        <w:pStyle w:val="Nadpis"/>
        <w:rPr>
          <w:rStyle w:val="Zdraznnintenzivn"/>
        </w:rPr>
        <w:sectPr w:rsidR="000F1F8E" w:rsidRPr="001F423D" w:rsidSect="00FF6F58">
          <w:headerReference w:type="default" r:id="rId15"/>
          <w:footerReference w:type="default" r:id="rId16"/>
          <w:type w:val="continuous"/>
          <w:pgSz w:w="11907" w:h="16840" w:code="9"/>
          <w:pgMar w:top="1701" w:right="1134" w:bottom="1134" w:left="1134" w:header="851" w:footer="709" w:gutter="851"/>
          <w:cols w:space="708"/>
        </w:sectPr>
      </w:pPr>
      <w:bookmarkStart w:id="69" w:name="_Toc37577739"/>
      <w:bookmarkStart w:id="70" w:name="_Toc88120450"/>
      <w:bookmarkStart w:id="71" w:name="_Toc88120687"/>
      <w:bookmarkStart w:id="72" w:name="_Toc88120899"/>
      <w:bookmarkStart w:id="73" w:name="_Toc88121003"/>
      <w:bookmarkStart w:id="74" w:name="_Toc88121046"/>
      <w:bookmarkStart w:id="75" w:name="_Toc88121183"/>
      <w:bookmarkStart w:id="76" w:name="_Toc88121557"/>
      <w:bookmarkStart w:id="77" w:name="_Toc88121614"/>
      <w:bookmarkStart w:id="78" w:name="_Toc88121752"/>
      <w:bookmarkStart w:id="79" w:name="_Toc88122018"/>
      <w:bookmarkStart w:id="80" w:name="_Toc88124623"/>
      <w:bookmarkStart w:id="81" w:name="_Toc88124660"/>
      <w:bookmarkStart w:id="82" w:name="_Toc88124810"/>
      <w:bookmarkStart w:id="83" w:name="_Toc88125793"/>
      <w:bookmarkStart w:id="84" w:name="_Toc88126313"/>
      <w:bookmarkStart w:id="85" w:name="_Toc88126464"/>
      <w:bookmarkStart w:id="86" w:name="_Toc88126531"/>
      <w:bookmarkStart w:id="87" w:name="_Toc88126560"/>
      <w:bookmarkStart w:id="88" w:name="_Toc88126776"/>
      <w:bookmarkStart w:id="89" w:name="_Toc88126866"/>
      <w:bookmarkStart w:id="90" w:name="_Toc88127107"/>
      <w:bookmarkStart w:id="91" w:name="_Toc88127150"/>
      <w:bookmarkStart w:id="92" w:name="_Toc88128515"/>
      <w:bookmarkStart w:id="93" w:name="_Toc107634157"/>
      <w:bookmarkStart w:id="94" w:name="_Toc107635192"/>
      <w:bookmarkStart w:id="95" w:name="_Toc107635232"/>
      <w:bookmarkStart w:id="96" w:name="_Toc107635249"/>
    </w:p>
    <w:p w14:paraId="11D81184" w14:textId="77777777" w:rsidR="00F03DA6" w:rsidRDefault="00F94A83">
      <w:pPr>
        <w:pStyle w:val="Nadpis"/>
      </w:pPr>
      <w:bookmarkStart w:id="97" w:name="_Toc502214996"/>
      <w:r>
        <w:lastRenderedPageBreak/>
        <w:t>Seznam p</w:t>
      </w:r>
      <w:r w:rsidR="00F03DA6">
        <w:t>říloh</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2924A19D" w14:textId="77777777" w:rsidR="00855A83" w:rsidRDefault="00855A83" w:rsidP="00855A83">
      <w:r>
        <w:t>č. 1 Titulní list</w:t>
      </w:r>
    </w:p>
    <w:p w14:paraId="7D58C166" w14:textId="77777777" w:rsidR="00855A83" w:rsidRDefault="00855A83" w:rsidP="00855A83">
      <w:r>
        <w:t>č. 2 Čestné prohlášení</w:t>
      </w:r>
    </w:p>
    <w:p w14:paraId="51005D31" w14:textId="77777777" w:rsidR="00855A83" w:rsidRDefault="00855A83" w:rsidP="00855A83">
      <w:r>
        <w:t>č. 3 Poděkování</w:t>
      </w:r>
    </w:p>
    <w:p w14:paraId="1603F373" w14:textId="77777777" w:rsidR="00855A83" w:rsidRDefault="00855A83" w:rsidP="00F94A83">
      <w:pPr>
        <w:rPr>
          <w:i/>
          <w:lang w:val="en-US"/>
        </w:rPr>
      </w:pPr>
    </w:p>
    <w:p w14:paraId="309F43AB" w14:textId="77777777" w:rsidR="00F94A83" w:rsidRPr="001F423D" w:rsidRDefault="00F94A83" w:rsidP="00F94A83">
      <w:pPr>
        <w:rPr>
          <w:rStyle w:val="Zdraznnintenzivn"/>
        </w:rPr>
      </w:pPr>
      <w:r w:rsidRPr="001F423D">
        <w:rPr>
          <w:rStyle w:val="Zdraznnintenzivn"/>
        </w:rPr>
        <w:t>Nepovinná část – pokud nemáte žádné přílohy ke své práci, tuto část odstraňte!</w:t>
      </w:r>
    </w:p>
    <w:p w14:paraId="68F3B622" w14:textId="77777777" w:rsidR="00F94A83" w:rsidRPr="001F423D" w:rsidRDefault="00F94A83" w:rsidP="00F94A83">
      <w:pPr>
        <w:numPr>
          <w:ilvl w:val="0"/>
          <w:numId w:val="36"/>
        </w:numPr>
        <w:rPr>
          <w:rStyle w:val="Zdraznnintenzivn"/>
        </w:rPr>
      </w:pPr>
      <w:r w:rsidRPr="001F423D">
        <w:rPr>
          <w:rStyle w:val="Zdraznnintenzivn"/>
        </w:rPr>
        <w:t xml:space="preserve">Přílohy se zařazují na konec práce. </w:t>
      </w:r>
    </w:p>
    <w:p w14:paraId="689F2D56" w14:textId="77777777" w:rsidR="00F94A83" w:rsidRPr="001F423D" w:rsidRDefault="00F94A83" w:rsidP="00F94A83">
      <w:pPr>
        <w:numPr>
          <w:ilvl w:val="0"/>
          <w:numId w:val="36"/>
        </w:numPr>
        <w:rPr>
          <w:rStyle w:val="Zdraznnintenzivn"/>
        </w:rPr>
      </w:pPr>
      <w:r w:rsidRPr="001F423D">
        <w:rPr>
          <w:rStyle w:val="Zdraznnintenzivn"/>
        </w:rPr>
        <w:t>Jsou to texty, obrázky, grafy, tabulky, které by přímo v textu byly zbytečně detailní, ale mají být po ruce k dokreslení východisek i výsledku řešení.</w:t>
      </w:r>
    </w:p>
    <w:p w14:paraId="3D9B272A" w14:textId="77777777" w:rsidR="00F94A83" w:rsidRPr="001F423D" w:rsidRDefault="00F94A83" w:rsidP="00F94A83">
      <w:pPr>
        <w:numPr>
          <w:ilvl w:val="0"/>
          <w:numId w:val="36"/>
        </w:numPr>
        <w:rPr>
          <w:rStyle w:val="Zdraznnintenzivn"/>
        </w:rPr>
      </w:pPr>
      <w:r w:rsidRPr="001F423D">
        <w:rPr>
          <w:rStyle w:val="Zdraznnintenzivn"/>
        </w:rPr>
        <w:t xml:space="preserve">Jsou číslovány a v textu se na ně může odkazovat. </w:t>
      </w:r>
    </w:p>
    <w:p w14:paraId="043A57D2" w14:textId="77777777" w:rsidR="00F94A83" w:rsidRPr="001F423D" w:rsidRDefault="00F94A83" w:rsidP="00F94A83">
      <w:pPr>
        <w:numPr>
          <w:ilvl w:val="0"/>
          <w:numId w:val="36"/>
        </w:numPr>
        <w:rPr>
          <w:rStyle w:val="Zdraznnintenzivn"/>
        </w:rPr>
      </w:pPr>
      <w:r w:rsidRPr="001F423D">
        <w:rPr>
          <w:rStyle w:val="Zdraznnintenzivn"/>
        </w:rPr>
        <w:t>Před první přílohu se umisťuje seznam příloh.</w:t>
      </w:r>
    </w:p>
    <w:p w14:paraId="4D47B36F" w14:textId="77777777" w:rsidR="00F94A83" w:rsidRPr="001F423D" w:rsidRDefault="00F94A83" w:rsidP="00F94A83">
      <w:pPr>
        <w:numPr>
          <w:ilvl w:val="0"/>
          <w:numId w:val="36"/>
        </w:numPr>
        <w:rPr>
          <w:rStyle w:val="Zdraznnintenzivn"/>
        </w:rPr>
      </w:pPr>
      <w:r w:rsidRPr="001F423D">
        <w:rPr>
          <w:rStyle w:val="Zdraznnintenzivn"/>
        </w:rPr>
        <w:t>Každá příloha je označena číslem - např. Tabulka č.. 1, Schéma č. 2, Obrázek č. 3.</w:t>
      </w:r>
    </w:p>
    <w:p w14:paraId="52BB803D" w14:textId="77777777" w:rsidR="00F94A83" w:rsidRPr="001F423D" w:rsidRDefault="00F94A83" w:rsidP="00F94A83">
      <w:pPr>
        <w:numPr>
          <w:ilvl w:val="0"/>
          <w:numId w:val="36"/>
        </w:numPr>
        <w:rPr>
          <w:rStyle w:val="Zdraznnintenzivn"/>
        </w:rPr>
      </w:pPr>
      <w:r w:rsidRPr="001F423D">
        <w:rPr>
          <w:rStyle w:val="Zdraznnintenzivn"/>
        </w:rPr>
        <w:t>Každá tabulka by měla mít i vlastní název, který stručně vystihuje její obsah.</w:t>
      </w:r>
    </w:p>
    <w:p w14:paraId="7E3398F8" w14:textId="77777777" w:rsidR="00F94A83" w:rsidRPr="001F423D" w:rsidRDefault="00F94A83" w:rsidP="00F94A83">
      <w:pPr>
        <w:numPr>
          <w:ilvl w:val="0"/>
          <w:numId w:val="36"/>
        </w:numPr>
        <w:rPr>
          <w:rStyle w:val="Zdraznnintenzivn"/>
        </w:rPr>
      </w:pPr>
      <w:r w:rsidRPr="001F423D">
        <w:rPr>
          <w:rStyle w:val="Zdraznnintenzivn"/>
        </w:rPr>
        <w:t>(Tabulka č. 1 Zakázky stavebních prací v roce 2009-2010).</w:t>
      </w:r>
    </w:p>
    <w:p w14:paraId="1C80691E" w14:textId="77777777" w:rsidR="00F94A83" w:rsidRPr="001F423D" w:rsidRDefault="00F94A83" w:rsidP="00F94A83">
      <w:pPr>
        <w:numPr>
          <w:ilvl w:val="0"/>
          <w:numId w:val="36"/>
        </w:numPr>
        <w:rPr>
          <w:rStyle w:val="Zdraznnintenzivn"/>
        </w:rPr>
      </w:pPr>
      <w:r w:rsidRPr="001F423D">
        <w:rPr>
          <w:rStyle w:val="Zdraznnintenzivn"/>
        </w:rPr>
        <w:t>Pokud je z tabulky vytvořen graf, umístíme jej na stejné stránce jako tabulku.</w:t>
      </w:r>
    </w:p>
    <w:p w14:paraId="054D63AB" w14:textId="77777777" w:rsidR="00294C06" w:rsidRPr="001D39EF" w:rsidRDefault="00F94A83" w:rsidP="001D39EF">
      <w:pPr>
        <w:rPr>
          <w:b/>
          <w:sz w:val="28"/>
          <w:szCs w:val="28"/>
        </w:rPr>
      </w:pPr>
      <w:r w:rsidRPr="001F423D">
        <w:rPr>
          <w:rStyle w:val="Zdraznnintenzivn"/>
        </w:rPr>
        <w:br w:type="page"/>
      </w:r>
      <w:r w:rsidR="001D39EF" w:rsidRPr="001D39EF">
        <w:rPr>
          <w:b/>
          <w:sz w:val="28"/>
          <w:szCs w:val="28"/>
        </w:rPr>
        <w:lastRenderedPageBreak/>
        <w:t>Příloha č.</w:t>
      </w:r>
      <w:r w:rsidR="00F03DA6" w:rsidRPr="001D39EF">
        <w:rPr>
          <w:b/>
          <w:sz w:val="28"/>
          <w:szCs w:val="28"/>
        </w:rPr>
        <w:t xml:space="preserve"> </w:t>
      </w:r>
      <w:r w:rsidR="001D39EF" w:rsidRPr="001D39EF">
        <w:rPr>
          <w:b/>
          <w:sz w:val="28"/>
          <w:szCs w:val="28"/>
        </w:rPr>
        <w:t>1</w:t>
      </w:r>
      <w:r w:rsidR="00F03DA6" w:rsidRPr="001D39EF">
        <w:rPr>
          <w:b/>
          <w:sz w:val="28"/>
          <w:szCs w:val="28"/>
        </w:rPr>
        <w:t xml:space="preserve">: </w:t>
      </w:r>
      <w:r w:rsidR="001D39EF">
        <w:rPr>
          <w:b/>
          <w:sz w:val="28"/>
          <w:szCs w:val="28"/>
        </w:rPr>
        <w:t>Titulní list</w:t>
      </w:r>
      <w:r w:rsidR="00F03DA6" w:rsidRPr="001D39EF">
        <w:rPr>
          <w:b/>
          <w:sz w:val="28"/>
          <w:szCs w:val="28"/>
        </w:rPr>
        <w:t xml:space="preserve"> </w:t>
      </w:r>
    </w:p>
    <w:p w14:paraId="04F53A57" w14:textId="77777777" w:rsidR="001B6F92" w:rsidRPr="008471FB" w:rsidRDefault="001B6F92" w:rsidP="00F94A83">
      <w:pPr>
        <w:ind w:left="720"/>
        <w:rPr>
          <w:i/>
        </w:rPr>
      </w:pPr>
    </w:p>
    <w:sectPr w:rsidR="001B6F92" w:rsidRPr="008471FB" w:rsidSect="000F1F8E">
      <w:headerReference w:type="default" r:id="rId17"/>
      <w:footerReference w:type="default" r:id="rId18"/>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2758A" w14:textId="77777777" w:rsidR="008524D3" w:rsidRDefault="008524D3">
      <w:r>
        <w:separator/>
      </w:r>
    </w:p>
    <w:p w14:paraId="65F4096B" w14:textId="77777777" w:rsidR="008524D3" w:rsidRDefault="008524D3"/>
  </w:endnote>
  <w:endnote w:type="continuationSeparator" w:id="0">
    <w:p w14:paraId="317CE8B9" w14:textId="77777777" w:rsidR="008524D3" w:rsidRDefault="008524D3">
      <w:r>
        <w:continuationSeparator/>
      </w:r>
    </w:p>
    <w:p w14:paraId="1FF8D1AF" w14:textId="77777777" w:rsidR="008524D3" w:rsidRDefault="00852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2B0F6" w14:textId="77777777" w:rsidR="008471FB" w:rsidRDefault="008471FB">
    <w:pPr>
      <w:pStyle w:val="Zpat"/>
      <w:jc w:val="center"/>
    </w:pPr>
  </w:p>
  <w:p w14:paraId="5FCBB97D" w14:textId="77777777" w:rsidR="008471FB" w:rsidRDefault="008471FB">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D504" w14:textId="77777777" w:rsidR="008471FB" w:rsidRPr="00FF6F58" w:rsidRDefault="008471F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571734">
      <w:rPr>
        <w:b/>
        <w:noProof/>
      </w:rPr>
      <w:t>14</w:t>
    </w:r>
    <w:r w:rsidRPr="00FF6F58">
      <w:rPr>
        <w:b/>
      </w:rPr>
      <w:fldChar w:fldCharType="end"/>
    </w:r>
  </w:p>
  <w:p w14:paraId="2BC3D126" w14:textId="77777777" w:rsidR="008471FB" w:rsidRDefault="008471FB">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B776E" w14:textId="77777777" w:rsidR="00FF6F58" w:rsidRDefault="00FF6F58">
    <w:pPr>
      <w:pStyle w:val="Zpat"/>
      <w:jc w:val="center"/>
    </w:pPr>
  </w:p>
  <w:p w14:paraId="26C1985F" w14:textId="77777777" w:rsidR="00FF6F58" w:rsidRDefault="00FF6F5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4A5B1" w14:textId="77777777" w:rsidR="008524D3" w:rsidRDefault="008524D3">
      <w:r>
        <w:separator/>
      </w:r>
    </w:p>
    <w:p w14:paraId="70D56D76" w14:textId="77777777" w:rsidR="008524D3" w:rsidRDefault="008524D3"/>
  </w:footnote>
  <w:footnote w:type="continuationSeparator" w:id="0">
    <w:p w14:paraId="7C1010C1" w14:textId="77777777" w:rsidR="008524D3" w:rsidRDefault="008524D3">
      <w:r>
        <w:continuationSeparator/>
      </w:r>
    </w:p>
    <w:p w14:paraId="0F5FA7B7" w14:textId="77777777" w:rsidR="008524D3" w:rsidRDefault="008524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7C3AE" w14:textId="77777777" w:rsidR="00657ACD" w:rsidRDefault="00657ACD" w:rsidP="00DB42AE">
    <w:pPr>
      <w:pStyle w:val="Zhlav"/>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7BA35" w14:textId="77777777" w:rsidR="00657ACD" w:rsidRDefault="00D054DB" w:rsidP="00D054DB">
    <w:pPr>
      <w:pStyle w:val="Zkladntext"/>
      <w:pBdr>
        <w:bottom w:val="single" w:sz="4" w:space="1" w:color="auto"/>
      </w:pBdr>
      <w:tabs>
        <w:tab w:val="right" w:pos="8788"/>
      </w:tabs>
      <w:jc w:val="left"/>
    </w:pPr>
    <w:r w:rsidRPr="000F1F8E">
      <w:rPr>
        <w:b w:val="0"/>
        <w:sz w:val="20"/>
        <w:szCs w:val="20"/>
      </w:rPr>
      <w:t xml:space="preserve">Závěrečná studijní práce, </w:t>
    </w:r>
    <w:r w:rsidR="000A57B1">
      <w:rPr>
        <w:b w:val="0"/>
        <w:sz w:val="20"/>
        <w:szCs w:val="20"/>
      </w:rPr>
      <w:t>Jakub Temr</w:t>
    </w:r>
    <w:r w:rsidRPr="000F1F8E">
      <w:rPr>
        <w:b w:val="0"/>
        <w:sz w:val="20"/>
        <w:szCs w:val="20"/>
      </w:rPr>
      <w:t xml:space="preserve">, </w:t>
    </w:r>
    <w:r w:rsidR="000F1F8E" w:rsidRPr="000F1F8E">
      <w:rPr>
        <w:b w:val="0"/>
        <w:sz w:val="20"/>
        <w:szCs w:val="20"/>
      </w:rPr>
      <w:t>IT4, 201</w:t>
    </w:r>
    <w:r w:rsidR="001F423D">
      <w:rPr>
        <w:b w:val="0"/>
        <w:sz w:val="20"/>
        <w:szCs w:val="20"/>
      </w:rPr>
      <w:t>6</w:t>
    </w:r>
    <w:r w:rsidR="000F1F8E" w:rsidRPr="000F1F8E">
      <w:rPr>
        <w:b w:val="0"/>
        <w:sz w:val="20"/>
        <w:szCs w:val="20"/>
      </w:rPr>
      <w:t>/201</w:t>
    </w:r>
    <w:r w:rsidR="001F423D">
      <w:rPr>
        <w:b w:val="0"/>
        <w:sz w:val="20"/>
        <w:szCs w:val="20"/>
      </w:rPr>
      <w:t>7</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3B5B" w14:textId="77777777" w:rsidR="000F1F8E" w:rsidRPr="000F1F8E" w:rsidRDefault="000F1F8E" w:rsidP="000F1F8E">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77211A6"/>
    <w:lvl w:ilvl="0">
      <w:start w:val="1"/>
      <w:numFmt w:val="decimal"/>
      <w:lvlText w:val="%1."/>
      <w:lvlJc w:val="left"/>
      <w:pPr>
        <w:tabs>
          <w:tab w:val="num" w:pos="1492"/>
        </w:tabs>
        <w:ind w:left="1492" w:hanging="360"/>
      </w:pPr>
    </w:lvl>
  </w:abstractNum>
  <w:abstractNum w:abstractNumId="1">
    <w:nsid w:val="FFFFFF7D"/>
    <w:multiLevelType w:val="singleLevel"/>
    <w:tmpl w:val="4F1E80A4"/>
    <w:lvl w:ilvl="0">
      <w:start w:val="1"/>
      <w:numFmt w:val="decimal"/>
      <w:lvlText w:val="%1."/>
      <w:lvlJc w:val="left"/>
      <w:pPr>
        <w:tabs>
          <w:tab w:val="num" w:pos="1209"/>
        </w:tabs>
        <w:ind w:left="1209" w:hanging="360"/>
      </w:pPr>
    </w:lvl>
  </w:abstractNum>
  <w:abstractNum w:abstractNumId="2">
    <w:nsid w:val="FFFFFF7E"/>
    <w:multiLevelType w:val="singleLevel"/>
    <w:tmpl w:val="A1B887B2"/>
    <w:lvl w:ilvl="0">
      <w:start w:val="1"/>
      <w:numFmt w:val="decimal"/>
      <w:lvlText w:val="%1."/>
      <w:lvlJc w:val="left"/>
      <w:pPr>
        <w:tabs>
          <w:tab w:val="num" w:pos="926"/>
        </w:tabs>
        <w:ind w:left="926" w:hanging="360"/>
      </w:pPr>
    </w:lvl>
  </w:abstractNum>
  <w:abstractNum w:abstractNumId="3">
    <w:nsid w:val="FFFFFF7F"/>
    <w:multiLevelType w:val="singleLevel"/>
    <w:tmpl w:val="13924474"/>
    <w:lvl w:ilvl="0">
      <w:start w:val="1"/>
      <w:numFmt w:val="decimal"/>
      <w:lvlText w:val="%1."/>
      <w:lvlJc w:val="left"/>
      <w:pPr>
        <w:tabs>
          <w:tab w:val="num" w:pos="643"/>
        </w:tabs>
        <w:ind w:left="643" w:hanging="360"/>
      </w:pPr>
    </w:lvl>
  </w:abstractNum>
  <w:abstractNum w:abstractNumId="4">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C9FC6F80"/>
    <w:lvl w:ilvl="0">
      <w:start w:val="1"/>
      <w:numFmt w:val="decimal"/>
      <w:lvlText w:val="%1."/>
      <w:lvlJc w:val="left"/>
      <w:pPr>
        <w:tabs>
          <w:tab w:val="num" w:pos="360"/>
        </w:tabs>
        <w:ind w:left="360" w:hanging="360"/>
      </w:pPr>
    </w:lvl>
  </w:abstractNum>
  <w:abstractNum w:abstractNumId="9">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nsid w:val="FFFFFFFE"/>
    <w:multiLevelType w:val="singleLevel"/>
    <w:tmpl w:val="FFFFFFFF"/>
    <w:lvl w:ilvl="0">
      <w:numFmt w:val="decimal"/>
      <w:lvlText w:val="*"/>
      <w:lvlJc w:val="left"/>
    </w:lvl>
  </w:abstractNum>
  <w:abstractNum w:abstractNumId="11">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nsid w:val="0D1E759C"/>
    <w:multiLevelType w:val="multilevel"/>
    <w:tmpl w:val="385801FE"/>
    <w:lvl w:ilvl="0">
      <w:start w:val="1"/>
      <w:numFmt w:val="decimal"/>
      <w:pStyle w:val="Nadpis1"/>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0F3D57D6"/>
    <w:multiLevelType w:val="hybridMultilevel"/>
    <w:tmpl w:val="64A20CE4"/>
    <w:lvl w:ilvl="0" w:tplc="EA36B03C">
      <w:start w:val="1"/>
      <w:numFmt w:val="decimal"/>
      <w:pStyle w:val="Obsah5"/>
      <w:lvlText w:val="%1."/>
      <w:lvlJc w:val="left"/>
      <w:pPr>
        <w:ind w:left="1680" w:hanging="360"/>
      </w:pPr>
    </w:lvl>
    <w:lvl w:ilvl="1" w:tplc="04050019" w:tentative="1">
      <w:start w:val="1"/>
      <w:numFmt w:val="lowerLetter"/>
      <w:lvlText w:val="%2."/>
      <w:lvlJc w:val="left"/>
      <w:pPr>
        <w:ind w:left="2400" w:hanging="360"/>
      </w:pPr>
    </w:lvl>
    <w:lvl w:ilvl="2" w:tplc="0405001B" w:tentative="1">
      <w:start w:val="1"/>
      <w:numFmt w:val="lowerRoman"/>
      <w:lvlText w:val="%3."/>
      <w:lvlJc w:val="right"/>
      <w:pPr>
        <w:ind w:left="3120" w:hanging="180"/>
      </w:pPr>
    </w:lvl>
    <w:lvl w:ilvl="3" w:tplc="0405000F" w:tentative="1">
      <w:start w:val="1"/>
      <w:numFmt w:val="decimal"/>
      <w:lvlText w:val="%4."/>
      <w:lvlJc w:val="left"/>
      <w:pPr>
        <w:ind w:left="3840" w:hanging="360"/>
      </w:pPr>
    </w:lvl>
    <w:lvl w:ilvl="4" w:tplc="04050019" w:tentative="1">
      <w:start w:val="1"/>
      <w:numFmt w:val="lowerLetter"/>
      <w:lvlText w:val="%5."/>
      <w:lvlJc w:val="left"/>
      <w:pPr>
        <w:ind w:left="4560" w:hanging="360"/>
      </w:pPr>
    </w:lvl>
    <w:lvl w:ilvl="5" w:tplc="0405001B" w:tentative="1">
      <w:start w:val="1"/>
      <w:numFmt w:val="lowerRoman"/>
      <w:lvlText w:val="%6."/>
      <w:lvlJc w:val="right"/>
      <w:pPr>
        <w:ind w:left="5280" w:hanging="180"/>
      </w:pPr>
    </w:lvl>
    <w:lvl w:ilvl="6" w:tplc="0405000F" w:tentative="1">
      <w:start w:val="1"/>
      <w:numFmt w:val="decimal"/>
      <w:lvlText w:val="%7."/>
      <w:lvlJc w:val="left"/>
      <w:pPr>
        <w:ind w:left="6000" w:hanging="360"/>
      </w:pPr>
    </w:lvl>
    <w:lvl w:ilvl="7" w:tplc="04050019" w:tentative="1">
      <w:start w:val="1"/>
      <w:numFmt w:val="lowerLetter"/>
      <w:lvlText w:val="%8."/>
      <w:lvlJc w:val="left"/>
      <w:pPr>
        <w:ind w:left="6720" w:hanging="360"/>
      </w:pPr>
    </w:lvl>
    <w:lvl w:ilvl="8" w:tplc="0405001B" w:tentative="1">
      <w:start w:val="1"/>
      <w:numFmt w:val="lowerRoman"/>
      <w:lvlText w:val="%9."/>
      <w:lvlJc w:val="right"/>
      <w:pPr>
        <w:ind w:left="7440" w:hanging="180"/>
      </w:pPr>
    </w:lvl>
  </w:abstractNum>
  <w:abstractNum w:abstractNumId="16">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9">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BB70417"/>
    <w:multiLevelType w:val="hybridMultilevel"/>
    <w:tmpl w:val="34865BC0"/>
    <w:lvl w:ilvl="0" w:tplc="F756267E">
      <w:start w:val="1"/>
      <w:numFmt w:val="decimal"/>
      <w:lvlText w:val="%1."/>
      <w:lvlJc w:val="left"/>
      <w:pPr>
        <w:ind w:left="786" w:hanging="360"/>
      </w:p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22">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7">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43FC638A"/>
    <w:multiLevelType w:val="hybridMultilevel"/>
    <w:tmpl w:val="CA886406"/>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2">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7">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8">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D1F1EEC"/>
    <w:multiLevelType w:val="hybridMultilevel"/>
    <w:tmpl w:val="FE9A22DA"/>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1">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2">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3">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5">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5"/>
  </w:num>
  <w:num w:numId="3">
    <w:abstractNumId w:val="26"/>
  </w:num>
  <w:num w:numId="4">
    <w:abstractNumId w:val="45"/>
  </w:num>
  <w:num w:numId="5">
    <w:abstractNumId w:val="16"/>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8"/>
  </w:num>
  <w:num w:numId="18">
    <w:abstractNumId w:val="41"/>
  </w:num>
  <w:num w:numId="19">
    <w:abstractNumId w:val="42"/>
  </w:num>
  <w:num w:numId="20">
    <w:abstractNumId w:val="12"/>
  </w:num>
  <w:num w:numId="21">
    <w:abstractNumId w:val="29"/>
  </w:num>
  <w:num w:numId="22">
    <w:abstractNumId w:val="44"/>
  </w:num>
  <w:num w:numId="23">
    <w:abstractNumId w:val="19"/>
  </w:num>
  <w:num w:numId="24">
    <w:abstractNumId w:val="23"/>
  </w:num>
  <w:num w:numId="25">
    <w:abstractNumId w:val="33"/>
  </w:num>
  <w:num w:numId="26">
    <w:abstractNumId w:val="11"/>
  </w:num>
  <w:num w:numId="27">
    <w:abstractNumId w:val="37"/>
  </w:num>
  <w:num w:numId="28">
    <w:abstractNumId w:val="14"/>
  </w:num>
  <w:num w:numId="29">
    <w:abstractNumId w:val="27"/>
  </w:num>
  <w:num w:numId="30">
    <w:abstractNumId w:val="25"/>
  </w:num>
  <w:num w:numId="31">
    <w:abstractNumId w:val="40"/>
  </w:num>
  <w:num w:numId="32">
    <w:abstractNumId w:val="22"/>
  </w:num>
  <w:num w:numId="33">
    <w:abstractNumId w:val="32"/>
  </w:num>
  <w:num w:numId="34">
    <w:abstractNumId w:val="38"/>
  </w:num>
  <w:num w:numId="35">
    <w:abstractNumId w:val="43"/>
  </w:num>
  <w:num w:numId="36">
    <w:abstractNumId w:val="28"/>
  </w:num>
  <w:num w:numId="37">
    <w:abstractNumId w:val="17"/>
  </w:num>
  <w:num w:numId="38">
    <w:abstractNumId w:val="36"/>
  </w:num>
  <w:num w:numId="39">
    <w:abstractNumId w:val="24"/>
  </w:num>
  <w:num w:numId="40">
    <w:abstractNumId w:val="20"/>
  </w:num>
  <w:num w:numId="41">
    <w:abstractNumId w:val="30"/>
  </w:num>
  <w:num w:numId="42">
    <w:abstractNumId w:val="34"/>
  </w:num>
  <w:num w:numId="43">
    <w:abstractNumId w:val="39"/>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 w:numId="46">
    <w:abstractNumId w:val="1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A8"/>
    <w:rsid w:val="00041B23"/>
    <w:rsid w:val="00046525"/>
    <w:rsid w:val="00055845"/>
    <w:rsid w:val="00065D6A"/>
    <w:rsid w:val="00071ADE"/>
    <w:rsid w:val="000A57B1"/>
    <w:rsid w:val="000B40C6"/>
    <w:rsid w:val="000F1F8E"/>
    <w:rsid w:val="000F53A9"/>
    <w:rsid w:val="000F5ED1"/>
    <w:rsid w:val="00106D4A"/>
    <w:rsid w:val="00131D49"/>
    <w:rsid w:val="00137BB1"/>
    <w:rsid w:val="00146BF0"/>
    <w:rsid w:val="00157365"/>
    <w:rsid w:val="001676A8"/>
    <w:rsid w:val="00171FCE"/>
    <w:rsid w:val="001B6F92"/>
    <w:rsid w:val="001D39EF"/>
    <w:rsid w:val="001F423D"/>
    <w:rsid w:val="00230592"/>
    <w:rsid w:val="002810D2"/>
    <w:rsid w:val="00286700"/>
    <w:rsid w:val="00294C06"/>
    <w:rsid w:val="002F3109"/>
    <w:rsid w:val="00320CEC"/>
    <w:rsid w:val="00331AC0"/>
    <w:rsid w:val="003652EE"/>
    <w:rsid w:val="003826F1"/>
    <w:rsid w:val="003844A7"/>
    <w:rsid w:val="003B05B9"/>
    <w:rsid w:val="003B2FB6"/>
    <w:rsid w:val="003C242E"/>
    <w:rsid w:val="00403842"/>
    <w:rsid w:val="0046450D"/>
    <w:rsid w:val="00483A69"/>
    <w:rsid w:val="00486309"/>
    <w:rsid w:val="004A12E0"/>
    <w:rsid w:val="00504460"/>
    <w:rsid w:val="00560F3D"/>
    <w:rsid w:val="00570D9F"/>
    <w:rsid w:val="00571734"/>
    <w:rsid w:val="005D5EFD"/>
    <w:rsid w:val="005F3335"/>
    <w:rsid w:val="006022A1"/>
    <w:rsid w:val="0060716A"/>
    <w:rsid w:val="00614852"/>
    <w:rsid w:val="00615982"/>
    <w:rsid w:val="00617DB4"/>
    <w:rsid w:val="00657ACD"/>
    <w:rsid w:val="00662A2C"/>
    <w:rsid w:val="00676A3A"/>
    <w:rsid w:val="00680144"/>
    <w:rsid w:val="006C2C63"/>
    <w:rsid w:val="006E2B97"/>
    <w:rsid w:val="006F30DD"/>
    <w:rsid w:val="0070571A"/>
    <w:rsid w:val="007117A3"/>
    <w:rsid w:val="00756E7C"/>
    <w:rsid w:val="007A43BB"/>
    <w:rsid w:val="007C4434"/>
    <w:rsid w:val="00802D4F"/>
    <w:rsid w:val="00811BD3"/>
    <w:rsid w:val="00821DC5"/>
    <w:rsid w:val="00837063"/>
    <w:rsid w:val="008471FB"/>
    <w:rsid w:val="008524D3"/>
    <w:rsid w:val="00855A83"/>
    <w:rsid w:val="00886427"/>
    <w:rsid w:val="00890922"/>
    <w:rsid w:val="00896E56"/>
    <w:rsid w:val="008B6730"/>
    <w:rsid w:val="00907764"/>
    <w:rsid w:val="00917522"/>
    <w:rsid w:val="00940795"/>
    <w:rsid w:val="0096535C"/>
    <w:rsid w:val="009807D3"/>
    <w:rsid w:val="009838D2"/>
    <w:rsid w:val="009910B6"/>
    <w:rsid w:val="00A00297"/>
    <w:rsid w:val="00A0246F"/>
    <w:rsid w:val="00A0304C"/>
    <w:rsid w:val="00A07699"/>
    <w:rsid w:val="00A1344E"/>
    <w:rsid w:val="00A15971"/>
    <w:rsid w:val="00A53909"/>
    <w:rsid w:val="00A633C3"/>
    <w:rsid w:val="00AB18DA"/>
    <w:rsid w:val="00B103FF"/>
    <w:rsid w:val="00B56271"/>
    <w:rsid w:val="00B8449A"/>
    <w:rsid w:val="00B9607B"/>
    <w:rsid w:val="00B97E74"/>
    <w:rsid w:val="00BB2554"/>
    <w:rsid w:val="00C91564"/>
    <w:rsid w:val="00CA3973"/>
    <w:rsid w:val="00CC7366"/>
    <w:rsid w:val="00CE30A5"/>
    <w:rsid w:val="00CF7670"/>
    <w:rsid w:val="00CF7795"/>
    <w:rsid w:val="00D04AE6"/>
    <w:rsid w:val="00D054DB"/>
    <w:rsid w:val="00D12AB2"/>
    <w:rsid w:val="00D17DE7"/>
    <w:rsid w:val="00D301B4"/>
    <w:rsid w:val="00D41AB3"/>
    <w:rsid w:val="00D433EA"/>
    <w:rsid w:val="00D56419"/>
    <w:rsid w:val="00D72EB1"/>
    <w:rsid w:val="00D75539"/>
    <w:rsid w:val="00D765BF"/>
    <w:rsid w:val="00D92BDE"/>
    <w:rsid w:val="00D92D12"/>
    <w:rsid w:val="00D967BB"/>
    <w:rsid w:val="00DB42AE"/>
    <w:rsid w:val="00E15D00"/>
    <w:rsid w:val="00E15FA1"/>
    <w:rsid w:val="00E219C1"/>
    <w:rsid w:val="00E41AE1"/>
    <w:rsid w:val="00E5416C"/>
    <w:rsid w:val="00E9780B"/>
    <w:rsid w:val="00EA4374"/>
    <w:rsid w:val="00EA693D"/>
    <w:rsid w:val="00EB0D51"/>
    <w:rsid w:val="00EB5BCE"/>
    <w:rsid w:val="00EC41DD"/>
    <w:rsid w:val="00F03DA6"/>
    <w:rsid w:val="00F22EB3"/>
    <w:rsid w:val="00F45C54"/>
    <w:rsid w:val="00F8275C"/>
    <w:rsid w:val="00F94A83"/>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B38B911"/>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autoRedefine/>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autoRedefine/>
    <w:qFormat/>
    <w:rsid w:val="00B9607B"/>
    <w:pPr>
      <w:keepNext/>
      <w:tabs>
        <w:tab w:val="left" w:pos="851"/>
      </w:tabs>
      <w:spacing w:before="240"/>
      <w:ind w:left="57"/>
      <w:jc w:val="left"/>
      <w:outlineLvl w:val="1"/>
    </w:pPr>
    <w:rPr>
      <w:b/>
      <w:bCs/>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rsid w:val="00BB2554"/>
    <w:pPr>
      <w:numPr>
        <w:numId w:val="46"/>
      </w:numPr>
      <w:tabs>
        <w:tab w:val="right" w:leader="dot" w:pos="8778"/>
      </w:tabs>
      <w:spacing w:after="0" w:line="240" w:lineRule="auto"/>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B9607B"/>
    <w:rPr>
      <w:b/>
      <w:bCs/>
      <w:sz w:val="24"/>
      <w:szCs w:val="28"/>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Nadpisobsahu">
    <w:name w:val="TOC Heading"/>
    <w:basedOn w:val="Nadpis1"/>
    <w:next w:val="Normln"/>
    <w:uiPriority w:val="39"/>
    <w:unhideWhenUsed/>
    <w:qFormat/>
    <w:rsid w:val="000A57B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DE12B-4265-416B-B961-87F0531E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0</TotalTime>
  <Pages>16</Pages>
  <Words>1408</Words>
  <Characters>8310</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9699</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Jakub Temr</cp:lastModifiedBy>
  <cp:revision>2</cp:revision>
  <cp:lastPrinted>2004-11-12T21:05:00Z</cp:lastPrinted>
  <dcterms:created xsi:type="dcterms:W3CDTF">2017-12-28T09:17:00Z</dcterms:created>
  <dcterms:modified xsi:type="dcterms:W3CDTF">2017-12-28T09:17:00Z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